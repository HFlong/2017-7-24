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458" w:tblpY="12533"/>
        <w:tblOverlap w:val="never"/>
        <w:tblW w:w="5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4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26" w:type="dxa"/>
            <w:vAlign w:val="center"/>
          </w:tcPr>
          <w:p>
            <w:pPr>
              <w:widowControl w:val="0"/>
              <w:spacing w:line="340" w:lineRule="atLeast"/>
              <w:jc w:val="center"/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60350" cy="260350"/>
                  <wp:effectExtent l="0" t="0" r="6350" b="6350"/>
                  <wp:docPr id="78" name="图片 1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  <w:vAlign w:val="center"/>
          </w:tcPr>
          <w:p>
            <w:pPr>
              <w:widowControl w:val="0"/>
              <w:spacing w:line="340" w:lineRule="atLeast"/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姓名：</w:t>
            </w: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t>梦舒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26" w:type="dxa"/>
            <w:vAlign w:val="center"/>
          </w:tcPr>
          <w:p>
            <w:pPr>
              <w:widowControl w:val="0"/>
              <w:spacing w:line="340" w:lineRule="atLeast"/>
              <w:jc w:val="center"/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60350" cy="260350"/>
                  <wp:effectExtent l="0" t="0" r="6350" b="6350"/>
                  <wp:docPr id="79" name="图片 1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9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  <w:vAlign w:val="center"/>
          </w:tcPr>
          <w:p>
            <w:pPr>
              <w:widowControl w:val="0"/>
              <w:spacing w:line="340" w:lineRule="atLeast"/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电话：188</w:t>
            </w: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0000</w:t>
            </w: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Align w:val="center"/>
          </w:tcPr>
          <w:p>
            <w:pPr>
              <w:widowControl w:val="0"/>
              <w:spacing w:line="340" w:lineRule="atLeast"/>
              <w:jc w:val="center"/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60350" cy="260350"/>
                  <wp:effectExtent l="0" t="0" r="6350" b="6350"/>
                  <wp:docPr id="80" name="图片 20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20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  <w:vAlign w:val="center"/>
          </w:tcPr>
          <w:p>
            <w:pPr>
              <w:widowControl w:val="0"/>
              <w:spacing w:line="340" w:lineRule="atLeast"/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邮箱：</w:t>
            </w: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t>buildingtimes</w:t>
            </w: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" w:type="dxa"/>
            <w:vAlign w:val="center"/>
          </w:tcPr>
          <w:p>
            <w:pPr>
              <w:widowControl w:val="0"/>
              <w:spacing w:line="340" w:lineRule="atLeast"/>
              <w:jc w:val="center"/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60350" cy="260350"/>
                  <wp:effectExtent l="0" t="0" r="6350" b="6350"/>
                  <wp:docPr id="81" name="图片 2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21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  <w:vAlign w:val="center"/>
          </w:tcPr>
          <w:p>
            <w:pPr>
              <w:widowControl w:val="0"/>
              <w:spacing w:line="340" w:lineRule="atLeast"/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</w:pPr>
            <w:r>
              <w:rPr>
                <w:rFonts w:hint="eastAsia" w:ascii="幼圆" w:hAnsi="幼圆" w:eastAsia="幼圆" w:cs="幼圆"/>
                <w:color w:val="333B4A"/>
                <w:sz w:val="28"/>
                <w:szCs w:val="28"/>
              </w:rPr>
              <w:t>求职意向：美术主编</w:t>
            </w:r>
          </w:p>
        </w:tc>
      </w:tr>
    </w:tbl>
    <w:p>
      <w:pPr>
        <w:rPr>
          <w:rFonts w:hint="eastAsia" w:eastAsia="宋体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5617210</wp:posOffset>
                </wp:positionV>
                <wp:extent cx="4177665" cy="198120"/>
                <wp:effectExtent l="0" t="0" r="13335" b="11430"/>
                <wp:wrapNone/>
                <wp:docPr id="73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665" cy="198120"/>
                        </a:xfrm>
                        <a:prstGeom prst="rect">
                          <a:avLst/>
                        </a:prstGeom>
                        <a:solidFill>
                          <a:srgbClr val="333B4A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lIns="72000" tIns="0" rIns="7200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026" o:spt="202" type="#_x0000_t202" style="position:absolute;left:0pt;margin-left:42.05pt;margin-top:442.3pt;height:15.6pt;width:328.95pt;z-index:251697152;mso-width-relative:page;mso-height-relative:page;" fillcolor="#333B4A" filled="t" stroked="f" coordsize="21600,21600" o:gfxdata="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R6r8I2AAAAAoB&#10;AAAPAAAAAAAAAAEAIAAAACIAAABkcnMvZG93bnJldi54bWxQSwECFAAUAAAACACHTuJA/Hk7VOIB&#10;AACHAwAADgAAAAAAAAABACAAAAAnAQAAZHJzL2Uyb0RvYy54bWxQSwUGAAAAAAYABgBZAQAAewUA&#10;AAAA&#10;">
                <v:fill on="t" focussize="0,0"/>
                <v:stroke on="f" weight="1.25pt"/>
                <v:imagedata o:title=""/>
                <o:lock v:ext="edit" aspectratio="f"/>
                <v:textbox inset="2mm,0mm,2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4323715</wp:posOffset>
                </wp:positionV>
                <wp:extent cx="4205605" cy="1186180"/>
                <wp:effectExtent l="0" t="0" r="4445" b="13970"/>
                <wp:wrapNone/>
                <wp:docPr id="72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5605" cy="1186180"/>
                          <a:chOff x="4316" y="4744"/>
                          <a:chExt cx="6393" cy="1803"/>
                        </a:xfrm>
                      </wpg:grpSpPr>
                      <wpg:grpSp>
                        <wpg:cNvPr id="53" name="组合 270"/>
                        <wpg:cNvGrpSpPr/>
                        <wpg:grpSpPr>
                          <a:xfrm>
                            <a:off x="4316" y="4753"/>
                            <a:ext cx="1320" cy="1789"/>
                            <a:chOff x="6449" y="6990"/>
                            <a:chExt cx="1510" cy="2046"/>
                          </a:xfrm>
                        </wpg:grpSpPr>
                        <wps:wsp>
                          <wps:cNvPr id="50" name="Freeform 144"/>
                          <wps:cNvSpPr/>
                          <wps:spPr>
                            <a:xfrm>
                              <a:off x="6482" y="8069"/>
                              <a:ext cx="645" cy="8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338" y="559651"/>
                                </a:cxn>
                                <a:cxn ang="0">
                                  <a:pos x="67338" y="559651"/>
                                </a:cxn>
                                <a:cxn ang="0">
                                  <a:pos x="422731" y="60097"/>
                                </a:cxn>
                                <a:cxn ang="0">
                                  <a:pos x="430213" y="37560"/>
                                </a:cxn>
                                <a:cxn ang="0">
                                  <a:pos x="392803" y="0"/>
                                </a:cxn>
                                <a:cxn ang="0">
                                  <a:pos x="362875" y="18780"/>
                                </a:cxn>
                                <a:cxn ang="0">
                                  <a:pos x="362875" y="18780"/>
                                </a:cxn>
                                <a:cxn ang="0">
                                  <a:pos x="7482" y="514578"/>
                                </a:cxn>
                                <a:cxn ang="0">
                                  <a:pos x="0" y="537115"/>
                                </a:cxn>
                                <a:cxn ang="0">
                                  <a:pos x="37410" y="574675"/>
                                </a:cxn>
                                <a:cxn ang="0">
                                  <a:pos x="63597" y="559651"/>
                                </a:cxn>
                                <a:cxn ang="0">
                                  <a:pos x="67338" y="559651"/>
                                </a:cxn>
                              </a:cxnLst>
                              <a:pathLst>
                                <a:path w="115" h="153">
                                  <a:moveTo>
                                    <a:pt x="18" y="149"/>
                                  </a:moveTo>
                                  <a:cubicBezTo>
                                    <a:pt x="18" y="149"/>
                                    <a:pt x="18" y="149"/>
                                    <a:pt x="18" y="149"/>
                                  </a:cubicBezTo>
                                  <a:cubicBezTo>
                                    <a:pt x="113" y="16"/>
                                    <a:pt x="113" y="16"/>
                                    <a:pt x="113" y="16"/>
                                  </a:cubicBezTo>
                                  <a:cubicBezTo>
                                    <a:pt x="114" y="15"/>
                                    <a:pt x="115" y="13"/>
                                    <a:pt x="115" y="10"/>
                                  </a:cubicBezTo>
                                  <a:cubicBezTo>
                                    <a:pt x="115" y="5"/>
                                    <a:pt x="111" y="0"/>
                                    <a:pt x="105" y="0"/>
                                  </a:cubicBezTo>
                                  <a:cubicBezTo>
                                    <a:pt x="102" y="0"/>
                                    <a:pt x="99" y="2"/>
                                    <a:pt x="97" y="5"/>
                                  </a:cubicBezTo>
                                  <a:cubicBezTo>
                                    <a:pt x="97" y="5"/>
                                    <a:pt x="97" y="5"/>
                                    <a:pt x="97" y="5"/>
                                  </a:cubicBezTo>
                                  <a:cubicBezTo>
                                    <a:pt x="2" y="137"/>
                                    <a:pt x="2" y="137"/>
                                    <a:pt x="2" y="137"/>
                                  </a:cubicBezTo>
                                  <a:cubicBezTo>
                                    <a:pt x="1" y="139"/>
                                    <a:pt x="0" y="141"/>
                                    <a:pt x="0" y="143"/>
                                  </a:cubicBezTo>
                                  <a:cubicBezTo>
                                    <a:pt x="0" y="149"/>
                                    <a:pt x="4" y="153"/>
                                    <a:pt x="10" y="153"/>
                                  </a:cubicBezTo>
                                  <a:cubicBezTo>
                                    <a:pt x="13" y="153"/>
                                    <a:pt x="16" y="152"/>
                                    <a:pt x="17" y="149"/>
                                  </a:cubicBezTo>
                                  <a:cubicBezTo>
                                    <a:pt x="18" y="149"/>
                                    <a:pt x="18" y="149"/>
                                    <a:pt x="1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51" name="Freeform 145"/>
                          <wps:cNvSpPr/>
                          <wps:spPr>
                            <a:xfrm>
                              <a:off x="6449" y="6990"/>
                              <a:ext cx="1510" cy="204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04520" y="739744"/>
                                </a:cxn>
                                <a:cxn ang="0">
                                  <a:pos x="981831" y="450606"/>
                                </a:cxn>
                                <a:cxn ang="0">
                                  <a:pos x="981831" y="450606"/>
                                </a:cxn>
                                <a:cxn ang="0">
                                  <a:pos x="993073" y="424320"/>
                                </a:cxn>
                                <a:cxn ang="0">
                                  <a:pos x="955599" y="390525"/>
                                </a:cxn>
                                <a:cxn ang="0">
                                  <a:pos x="929367" y="398035"/>
                                </a:cxn>
                                <a:cxn ang="0">
                                  <a:pos x="929367" y="398035"/>
                                </a:cxn>
                                <a:cxn ang="0">
                                  <a:pos x="667045" y="672153"/>
                                </a:cxn>
                                <a:cxn ang="0">
                                  <a:pos x="562117" y="495666"/>
                                </a:cxn>
                                <a:cxn ang="0">
                                  <a:pos x="562117" y="259098"/>
                                </a:cxn>
                                <a:cxn ang="0">
                                  <a:pos x="854418" y="259098"/>
                                </a:cxn>
                                <a:cxn ang="0">
                                  <a:pos x="970589" y="153957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70589" y="37550"/>
                                </a:cxn>
                                <a:cxn ang="0">
                                  <a:pos x="933114" y="0"/>
                                </a:cxn>
                                <a:cxn ang="0">
                                  <a:pos x="899387" y="37550"/>
                                </a:cxn>
                                <a:cxn ang="0">
                                  <a:pos x="899387" y="37550"/>
                                </a:cxn>
                                <a:cxn ang="0">
                                  <a:pos x="899387" y="153957"/>
                                </a:cxn>
                                <a:cxn ang="0">
                                  <a:pos x="854418" y="187752"/>
                                </a:cxn>
                                <a:cxn ang="0">
                                  <a:pos x="562117" y="187752"/>
                                </a:cxn>
                                <a:cxn ang="0">
                                  <a:pos x="562117" y="37550"/>
                                </a:cxn>
                                <a:cxn ang="0">
                                  <a:pos x="524642" y="0"/>
                                </a:cxn>
                                <a:cxn ang="0">
                                  <a:pos x="487168" y="37550"/>
                                </a:cxn>
                                <a:cxn ang="0">
                                  <a:pos x="487168" y="187752"/>
                                </a:cxn>
                                <a:cxn ang="0">
                                  <a:pos x="37474" y="187752"/>
                                </a:cxn>
                                <a:cxn ang="0">
                                  <a:pos x="37474" y="187752"/>
                                </a:cxn>
                                <a:cxn ang="0">
                                  <a:pos x="0" y="225303"/>
                                </a:cxn>
                                <a:cxn ang="0">
                                  <a:pos x="37474" y="259098"/>
                                </a:cxn>
                                <a:cxn ang="0">
                                  <a:pos x="37474" y="259098"/>
                                </a:cxn>
                                <a:cxn ang="0">
                                  <a:pos x="487168" y="259098"/>
                                </a:cxn>
                                <a:cxn ang="0">
                                  <a:pos x="487168" y="1235410"/>
                                </a:cxn>
                                <a:cxn ang="0">
                                  <a:pos x="423461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37270" y="1295491"/>
                                </a:cxn>
                                <a:cxn ang="0">
                                  <a:pos x="303543" y="1329287"/>
                                </a:cxn>
                                <a:cxn ang="0">
                                  <a:pos x="337270" y="1366837"/>
                                </a:cxn>
                                <a:cxn ang="0">
                                  <a:pos x="337270" y="1366837"/>
                                </a:cxn>
                                <a:cxn ang="0">
                                  <a:pos x="423461" y="1366837"/>
                                </a:cxn>
                                <a:cxn ang="0">
                                  <a:pos x="562117" y="1235410"/>
                                </a:cxn>
                                <a:cxn ang="0">
                                  <a:pos x="562117" y="638358"/>
                                </a:cxn>
                                <a:cxn ang="0">
                                  <a:pos x="940609" y="1284226"/>
                                </a:cxn>
                                <a:cxn ang="0">
                                  <a:pos x="940609" y="1284226"/>
                                </a:cxn>
                                <a:cxn ang="0">
                                  <a:pos x="970589" y="1303001"/>
                                </a:cxn>
                                <a:cxn ang="0">
                                  <a:pos x="1008063" y="1265451"/>
                                </a:cxn>
                                <a:cxn ang="0">
                                  <a:pos x="1000568" y="1242920"/>
                                </a:cxn>
                                <a:cxn ang="0">
                                  <a:pos x="704520" y="739744"/>
                                </a:cxn>
                              </a:cxnLst>
                              <a:pathLst>
                                <a:path w="269" h="364">
                                  <a:moveTo>
                                    <a:pt x="188" y="197"/>
                                  </a:moveTo>
                                  <a:cubicBezTo>
                                    <a:pt x="262" y="120"/>
                                    <a:pt x="262" y="120"/>
                                    <a:pt x="262" y="120"/>
                                  </a:cubicBezTo>
                                  <a:cubicBezTo>
                                    <a:pt x="262" y="120"/>
                                    <a:pt x="262" y="120"/>
                                    <a:pt x="262" y="120"/>
                                  </a:cubicBezTo>
                                  <a:cubicBezTo>
                                    <a:pt x="264" y="118"/>
                                    <a:pt x="265" y="116"/>
                                    <a:pt x="265" y="113"/>
                                  </a:cubicBezTo>
                                  <a:cubicBezTo>
                                    <a:pt x="265" y="108"/>
                                    <a:pt x="260" y="104"/>
                                    <a:pt x="255" y="104"/>
                                  </a:cubicBezTo>
                                  <a:cubicBezTo>
                                    <a:pt x="252" y="104"/>
                                    <a:pt x="250" y="105"/>
                                    <a:pt x="248" y="106"/>
                                  </a:cubicBezTo>
                                  <a:cubicBezTo>
                                    <a:pt x="248" y="106"/>
                                    <a:pt x="248" y="106"/>
                                    <a:pt x="248" y="106"/>
                                  </a:cubicBezTo>
                                  <a:cubicBezTo>
                                    <a:pt x="178" y="179"/>
                                    <a:pt x="178" y="179"/>
                                    <a:pt x="178" y="179"/>
                                  </a:cubicBezTo>
                                  <a:cubicBezTo>
                                    <a:pt x="150" y="132"/>
                                    <a:pt x="150" y="132"/>
                                    <a:pt x="150" y="132"/>
                                  </a:cubicBezTo>
                                  <a:cubicBezTo>
                                    <a:pt x="150" y="69"/>
                                    <a:pt x="150" y="69"/>
                                    <a:pt x="150" y="69"/>
                                  </a:cubicBezTo>
                                  <a:cubicBezTo>
                                    <a:pt x="228" y="69"/>
                                    <a:pt x="228" y="69"/>
                                    <a:pt x="228" y="69"/>
                                  </a:cubicBezTo>
                                  <a:cubicBezTo>
                                    <a:pt x="245" y="69"/>
                                    <a:pt x="259" y="66"/>
                                    <a:pt x="259" y="41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10"/>
                                    <a:pt x="259" y="10"/>
                                    <a:pt x="259" y="10"/>
                                  </a:cubicBezTo>
                                  <a:cubicBezTo>
                                    <a:pt x="259" y="4"/>
                                    <a:pt x="255" y="0"/>
                                    <a:pt x="249" y="0"/>
                                  </a:cubicBezTo>
                                  <a:cubicBezTo>
                                    <a:pt x="244" y="0"/>
                                    <a:pt x="240" y="4"/>
                                    <a:pt x="240" y="10"/>
                                  </a:cubicBezTo>
                                  <a:cubicBezTo>
                                    <a:pt x="240" y="10"/>
                                    <a:pt x="240" y="10"/>
                                    <a:pt x="240" y="10"/>
                                  </a:cubicBezTo>
                                  <a:cubicBezTo>
                                    <a:pt x="240" y="41"/>
                                    <a:pt x="240" y="41"/>
                                    <a:pt x="240" y="41"/>
                                  </a:cubicBezTo>
                                  <a:cubicBezTo>
                                    <a:pt x="240" y="49"/>
                                    <a:pt x="234" y="50"/>
                                    <a:pt x="228" y="50"/>
                                  </a:cubicBezTo>
                                  <a:cubicBezTo>
                                    <a:pt x="150" y="50"/>
                                    <a:pt x="150" y="50"/>
                                    <a:pt x="150" y="50"/>
                                  </a:cubicBezTo>
                                  <a:cubicBezTo>
                                    <a:pt x="150" y="10"/>
                                    <a:pt x="150" y="10"/>
                                    <a:pt x="150" y="10"/>
                                  </a:cubicBezTo>
                                  <a:cubicBezTo>
                                    <a:pt x="150" y="4"/>
                                    <a:pt x="145" y="0"/>
                                    <a:pt x="140" y="0"/>
                                  </a:cubicBezTo>
                                  <a:cubicBezTo>
                                    <a:pt x="135" y="0"/>
                                    <a:pt x="130" y="4"/>
                                    <a:pt x="130" y="10"/>
                                  </a:cubicBezTo>
                                  <a:cubicBezTo>
                                    <a:pt x="130" y="50"/>
                                    <a:pt x="130" y="50"/>
                                    <a:pt x="130" y="50"/>
                                  </a:cubicBezTo>
                                  <a:cubicBezTo>
                                    <a:pt x="10" y="50"/>
                                    <a:pt x="10" y="50"/>
                                    <a:pt x="10" y="50"/>
                                  </a:cubicBezTo>
                                  <a:cubicBezTo>
                                    <a:pt x="10" y="50"/>
                                    <a:pt x="10" y="50"/>
                                    <a:pt x="10" y="50"/>
                                  </a:cubicBezTo>
                                  <a:cubicBezTo>
                                    <a:pt x="4" y="50"/>
                                    <a:pt x="0" y="54"/>
                                    <a:pt x="0" y="60"/>
                                  </a:cubicBezTo>
                                  <a:cubicBezTo>
                                    <a:pt x="0" y="65"/>
                                    <a:pt x="4" y="69"/>
                                    <a:pt x="10" y="69"/>
                                  </a:cubicBezTo>
                                  <a:cubicBezTo>
                                    <a:pt x="10" y="69"/>
                                    <a:pt x="10" y="69"/>
                                    <a:pt x="10" y="69"/>
                                  </a:cubicBezTo>
                                  <a:cubicBezTo>
                                    <a:pt x="130" y="69"/>
                                    <a:pt x="130" y="69"/>
                                    <a:pt x="130" y="69"/>
                                  </a:cubicBezTo>
                                  <a:cubicBezTo>
                                    <a:pt x="130" y="329"/>
                                    <a:pt x="130" y="329"/>
                                    <a:pt x="130" y="329"/>
                                  </a:cubicBezTo>
                                  <a:cubicBezTo>
                                    <a:pt x="130" y="341"/>
                                    <a:pt x="122" y="345"/>
                                    <a:pt x="113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90" y="345"/>
                                    <a:pt x="90" y="345"/>
                                    <a:pt x="90" y="345"/>
                                  </a:cubicBezTo>
                                  <a:cubicBezTo>
                                    <a:pt x="85" y="345"/>
                                    <a:pt x="81" y="349"/>
                                    <a:pt x="81" y="354"/>
                                  </a:cubicBezTo>
                                  <a:cubicBezTo>
                                    <a:pt x="81" y="360"/>
                                    <a:pt x="85" y="364"/>
                                    <a:pt x="90" y="364"/>
                                  </a:cubicBezTo>
                                  <a:cubicBezTo>
                                    <a:pt x="90" y="364"/>
                                    <a:pt x="90" y="364"/>
                                    <a:pt x="90" y="364"/>
                                  </a:cubicBezTo>
                                  <a:cubicBezTo>
                                    <a:pt x="113" y="364"/>
                                    <a:pt x="113" y="364"/>
                                    <a:pt x="113" y="364"/>
                                  </a:cubicBezTo>
                                  <a:cubicBezTo>
                                    <a:pt x="132" y="364"/>
                                    <a:pt x="150" y="356"/>
                                    <a:pt x="150" y="329"/>
                                  </a:cubicBezTo>
                                  <a:cubicBezTo>
                                    <a:pt x="150" y="170"/>
                                    <a:pt x="150" y="170"/>
                                    <a:pt x="150" y="170"/>
                                  </a:cubicBezTo>
                                  <a:cubicBezTo>
                                    <a:pt x="251" y="342"/>
                                    <a:pt x="251" y="342"/>
                                    <a:pt x="251" y="342"/>
                                  </a:cubicBezTo>
                                  <a:cubicBezTo>
                                    <a:pt x="251" y="342"/>
                                    <a:pt x="251" y="342"/>
                                    <a:pt x="251" y="342"/>
                                  </a:cubicBezTo>
                                  <a:cubicBezTo>
                                    <a:pt x="253" y="345"/>
                                    <a:pt x="256" y="347"/>
                                    <a:pt x="259" y="347"/>
                                  </a:cubicBezTo>
                                  <a:cubicBezTo>
                                    <a:pt x="265" y="347"/>
                                    <a:pt x="269" y="342"/>
                                    <a:pt x="269" y="337"/>
                                  </a:cubicBezTo>
                                  <a:cubicBezTo>
                                    <a:pt x="269" y="335"/>
                                    <a:pt x="268" y="333"/>
                                    <a:pt x="267" y="331"/>
                                  </a:cubicBezTo>
                                  <a:lnTo>
                                    <a:pt x="188" y="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52" name="Freeform 146"/>
                          <wps:cNvSpPr/>
                          <wps:spPr>
                            <a:xfrm>
                              <a:off x="6504" y="7562"/>
                              <a:ext cx="445" cy="52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89347" y="292919"/>
                                </a:cxn>
                                <a:cxn ang="0">
                                  <a:pos x="285590" y="285409"/>
                                </a:cxn>
                                <a:cxn ang="0">
                                  <a:pos x="67640" y="15022"/>
                                </a:cxn>
                                <a:cxn ang="0">
                                  <a:pos x="63882" y="15022"/>
                                </a:cxn>
                                <a:cxn ang="0">
                                  <a:pos x="63882" y="15022"/>
                                </a:cxn>
                                <a:cxn ang="0">
                                  <a:pos x="63882" y="15022"/>
                                </a:cxn>
                                <a:cxn ang="0">
                                  <a:pos x="33820" y="0"/>
                                </a:cxn>
                                <a:cxn ang="0">
                                  <a:pos x="0" y="37554"/>
                                </a:cxn>
                                <a:cxn ang="0">
                                  <a:pos x="11273" y="63841"/>
                                </a:cxn>
                                <a:cxn ang="0">
                                  <a:pos x="229223" y="330473"/>
                                </a:cxn>
                                <a:cxn ang="0">
                                  <a:pos x="259285" y="349250"/>
                                </a:cxn>
                                <a:cxn ang="0">
                                  <a:pos x="296863" y="311696"/>
                                </a:cxn>
                                <a:cxn ang="0">
                                  <a:pos x="289347" y="292919"/>
                                </a:cxn>
                                <a:cxn ang="0">
                                  <a:pos x="289347" y="292919"/>
                                </a:cxn>
                              </a:cxnLst>
                              <a:pathLst>
                                <a:path w="79" h="93">
                                  <a:moveTo>
                                    <a:pt x="77" y="78"/>
                                  </a:moveTo>
                                  <a:cubicBezTo>
                                    <a:pt x="77" y="77"/>
                                    <a:pt x="76" y="77"/>
                                    <a:pt x="76" y="76"/>
                                  </a:cubicBezTo>
                                  <a:cubicBezTo>
                                    <a:pt x="18" y="4"/>
                                    <a:pt x="18" y="4"/>
                                    <a:pt x="18" y="4"/>
                                  </a:cubicBezTo>
                                  <a:cubicBezTo>
                                    <a:pt x="18" y="4"/>
                                    <a:pt x="18" y="4"/>
                                    <a:pt x="17" y="4"/>
                                  </a:cubicBezTo>
                                  <a:cubicBezTo>
                                    <a:pt x="17" y="4"/>
                                    <a:pt x="17" y="4"/>
                                    <a:pt x="17" y="4"/>
                                  </a:cubicBezTo>
                                  <a:cubicBezTo>
                                    <a:pt x="17" y="4"/>
                                    <a:pt x="17" y="4"/>
                                    <a:pt x="17" y="4"/>
                                  </a:cubicBezTo>
                                  <a:cubicBezTo>
                                    <a:pt x="15" y="1"/>
                                    <a:pt x="13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10"/>
                                  </a:cubicBezTo>
                                  <a:cubicBezTo>
                                    <a:pt x="0" y="13"/>
                                    <a:pt x="1" y="15"/>
                                    <a:pt x="3" y="17"/>
                                  </a:cubicBezTo>
                                  <a:cubicBezTo>
                                    <a:pt x="61" y="88"/>
                                    <a:pt x="61" y="88"/>
                                    <a:pt x="61" y="88"/>
                                  </a:cubicBezTo>
                                  <a:cubicBezTo>
                                    <a:pt x="63" y="91"/>
                                    <a:pt x="66" y="93"/>
                                    <a:pt x="69" y="93"/>
                                  </a:cubicBezTo>
                                  <a:cubicBezTo>
                                    <a:pt x="74" y="93"/>
                                    <a:pt x="79" y="88"/>
                                    <a:pt x="79" y="83"/>
                                  </a:cubicBezTo>
                                  <a:cubicBezTo>
                                    <a:pt x="79" y="81"/>
                                    <a:pt x="78" y="79"/>
                                    <a:pt x="77" y="78"/>
                                  </a:cubicBezTo>
                                  <a:cubicBezTo>
                                    <a:pt x="77" y="78"/>
                                    <a:pt x="77" y="78"/>
                                    <a:pt x="77" y="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  <wpg:grpSp>
                        <wpg:cNvPr id="66" name="组合 274"/>
                        <wpg:cNvGrpSpPr/>
                        <wpg:grpSpPr>
                          <a:xfrm>
                            <a:off x="7711" y="4744"/>
                            <a:ext cx="2998" cy="1779"/>
                            <a:chOff x="10301" y="7004"/>
                            <a:chExt cx="3429" cy="2034"/>
                          </a:xfrm>
                        </wpg:grpSpPr>
                        <wpg:grpSp>
                          <wpg:cNvPr id="58" name="组合 275"/>
                          <wpg:cNvGrpSpPr/>
                          <wpg:grpSpPr>
                            <a:xfrm>
                              <a:off x="12226" y="7061"/>
                              <a:ext cx="1504" cy="1973"/>
                              <a:chOff x="12226" y="7061"/>
                              <a:chExt cx="1504" cy="1973"/>
                            </a:xfrm>
                          </wpg:grpSpPr>
                          <wps:wsp>
                            <wps:cNvPr id="54" name="Freeform 157"/>
                            <wps:cNvSpPr/>
                            <wps:spPr>
                              <a:xfrm>
                                <a:off x="12226" y="7061"/>
                                <a:ext cx="1505" cy="19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71142" y="0"/>
                                  </a:cxn>
                                  <a:cxn ang="0">
                                    <a:pos x="191229" y="0"/>
                                  </a:cxn>
                                  <a:cxn ang="0">
                                    <a:pos x="52494" y="127633"/>
                                  </a:cxn>
                                  <a:cxn ang="0">
                                    <a:pos x="0" y="1280086"/>
                                  </a:cxn>
                                  <a:cxn ang="0">
                                    <a:pos x="0" y="1280086"/>
                                  </a:cxn>
                                  <a:cxn ang="0">
                                    <a:pos x="0" y="1280086"/>
                                  </a:cxn>
                                  <a:cxn ang="0">
                                    <a:pos x="33746" y="1317625"/>
                                  </a:cxn>
                                  <a:cxn ang="0">
                                    <a:pos x="71242" y="1280086"/>
                                  </a:cxn>
                                  <a:cxn ang="0">
                                    <a:pos x="71242" y="1280086"/>
                                  </a:cxn>
                                  <a:cxn ang="0">
                                    <a:pos x="127486" y="131387"/>
                                  </a:cxn>
                                  <a:cxn ang="0">
                                    <a:pos x="191229" y="71324"/>
                                  </a:cxn>
                                  <a:cxn ang="0">
                                    <a:pos x="971142" y="71324"/>
                                  </a:cxn>
                                  <a:cxn ang="0">
                                    <a:pos x="971142" y="71324"/>
                                  </a:cxn>
                                  <a:cxn ang="0">
                                    <a:pos x="1004888" y="33785"/>
                                  </a:cxn>
                                  <a:cxn ang="0">
                                    <a:pos x="971142" y="0"/>
                                  </a:cxn>
                                </a:cxnLst>
                                <a:pathLst>
                                  <a:path w="268" h="351">
                                    <a:moveTo>
                                      <a:pt x="259" y="0"/>
                                    </a:moveTo>
                                    <a:cubicBezTo>
                                      <a:pt x="51" y="0"/>
                                      <a:pt x="51" y="0"/>
                                      <a:pt x="51" y="0"/>
                                    </a:cubicBezTo>
                                    <a:cubicBezTo>
                                      <a:pt x="31" y="0"/>
                                      <a:pt x="16" y="7"/>
                                      <a:pt x="14" y="34"/>
                                    </a:cubicBezTo>
                                    <a:cubicBezTo>
                                      <a:pt x="0" y="341"/>
                                      <a:pt x="0" y="341"/>
                                      <a:pt x="0" y="341"/>
                                    </a:cubicBezTo>
                                    <a:cubicBezTo>
                                      <a:pt x="0" y="341"/>
                                      <a:pt x="0" y="341"/>
                                      <a:pt x="0" y="341"/>
                                    </a:cubicBezTo>
                                    <a:cubicBezTo>
                                      <a:pt x="0" y="341"/>
                                      <a:pt x="0" y="341"/>
                                      <a:pt x="0" y="341"/>
                                    </a:cubicBezTo>
                                    <a:cubicBezTo>
                                      <a:pt x="0" y="347"/>
                                      <a:pt x="4" y="351"/>
                                      <a:pt x="9" y="351"/>
                                    </a:cubicBezTo>
                                    <a:cubicBezTo>
                                      <a:pt x="15" y="351"/>
                                      <a:pt x="19" y="347"/>
                                      <a:pt x="19" y="341"/>
                                    </a:cubicBezTo>
                                    <a:cubicBezTo>
                                      <a:pt x="19" y="341"/>
                                      <a:pt x="19" y="341"/>
                                      <a:pt x="19" y="341"/>
                                    </a:cubicBezTo>
                                    <a:cubicBezTo>
                                      <a:pt x="34" y="35"/>
                                      <a:pt x="34" y="35"/>
                                      <a:pt x="34" y="35"/>
                                    </a:cubicBezTo>
                                    <a:cubicBezTo>
                                      <a:pt x="35" y="23"/>
                                      <a:pt x="42" y="19"/>
                                      <a:pt x="51" y="19"/>
                                    </a:cubicBezTo>
                                    <a:cubicBezTo>
                                      <a:pt x="259" y="19"/>
                                      <a:pt x="259" y="19"/>
                                      <a:pt x="259" y="19"/>
                                    </a:cubicBezTo>
                                    <a:cubicBezTo>
                                      <a:pt x="259" y="19"/>
                                      <a:pt x="259" y="19"/>
                                      <a:pt x="259" y="19"/>
                                    </a:cubicBezTo>
                                    <a:cubicBezTo>
                                      <a:pt x="264" y="19"/>
                                      <a:pt x="268" y="15"/>
                                      <a:pt x="268" y="9"/>
                                    </a:cubicBezTo>
                                    <a:cubicBezTo>
                                      <a:pt x="268" y="4"/>
                                      <a:pt x="264" y="0"/>
                                      <a:pt x="25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55" name="Freeform 158"/>
                            <wps:cNvSpPr/>
                            <wps:spPr>
                              <a:xfrm>
                                <a:off x="12524" y="7280"/>
                                <a:ext cx="1122" cy="175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10680" y="221548"/>
                                  </a:cxn>
                                  <a:cxn ang="0">
                                    <a:pos x="543243" y="221548"/>
                                  </a:cxn>
                                  <a:cxn ang="0">
                                    <a:pos x="273495" y="0"/>
                                  </a:cxn>
                                  <a:cxn ang="0">
                                    <a:pos x="0" y="274119"/>
                                  </a:cxn>
                                  <a:cxn ang="0">
                                    <a:pos x="198565" y="536972"/>
                                  </a:cxn>
                                  <a:cxn ang="0">
                                    <a:pos x="104902" y="1126514"/>
                                  </a:cxn>
                                  <a:cxn ang="0">
                                    <a:pos x="104902" y="1126514"/>
                                  </a:cxn>
                                  <a:cxn ang="0">
                                    <a:pos x="104902" y="1130269"/>
                                  </a:cxn>
                                  <a:cxn ang="0">
                                    <a:pos x="104902" y="1130269"/>
                                  </a:cxn>
                                  <a:cxn ang="0">
                                    <a:pos x="104902" y="1134025"/>
                                  </a:cxn>
                                  <a:cxn ang="0">
                                    <a:pos x="142367" y="1171575"/>
                                  </a:cxn>
                                  <a:cxn ang="0">
                                    <a:pos x="176086" y="1141535"/>
                                  </a:cxn>
                                  <a:cxn ang="0">
                                    <a:pos x="176086" y="1141535"/>
                                  </a:cxn>
                                  <a:cxn ang="0">
                                    <a:pos x="273495" y="548237"/>
                                  </a:cxn>
                                  <a:cxn ang="0">
                                    <a:pos x="273495" y="548237"/>
                                  </a:cxn>
                                  <a:cxn ang="0">
                                    <a:pos x="546989" y="296649"/>
                                  </a:cxn>
                                  <a:cxn ang="0">
                                    <a:pos x="610680" y="296649"/>
                                  </a:cxn>
                                  <a:cxn ang="0">
                                    <a:pos x="678117" y="352975"/>
                                  </a:cxn>
                                  <a:cxn ang="0">
                                    <a:pos x="678117" y="1040148"/>
                                  </a:cxn>
                                  <a:cxn ang="0">
                                    <a:pos x="610680" y="1100229"/>
                                  </a:cxn>
                                  <a:cxn ang="0">
                                    <a:pos x="423355" y="1100229"/>
                                  </a:cxn>
                                  <a:cxn ang="0">
                                    <a:pos x="419608" y="1100229"/>
                                  </a:cxn>
                                  <a:cxn ang="0">
                                    <a:pos x="385890" y="1134025"/>
                                  </a:cxn>
                                  <a:cxn ang="0">
                                    <a:pos x="419608" y="1171575"/>
                                  </a:cxn>
                                  <a:cxn ang="0">
                                    <a:pos x="419608" y="1171575"/>
                                  </a:cxn>
                                  <a:cxn ang="0">
                                    <a:pos x="610680" y="1171575"/>
                                  </a:cxn>
                                  <a:cxn ang="0">
                                    <a:pos x="749300" y="1040148"/>
                                  </a:cxn>
                                  <a:cxn ang="0">
                                    <a:pos x="749300" y="352975"/>
                                  </a:cxn>
                                  <a:cxn ang="0">
                                    <a:pos x="610680" y="221548"/>
                                  </a:cxn>
                                  <a:cxn ang="0">
                                    <a:pos x="273495" y="473136"/>
                                  </a:cxn>
                                  <a:cxn ang="0">
                                    <a:pos x="71184" y="274119"/>
                                  </a:cxn>
                                  <a:cxn ang="0">
                                    <a:pos x="273495" y="71346"/>
                                  </a:cxn>
                                  <a:cxn ang="0">
                                    <a:pos x="472059" y="274119"/>
                                  </a:cxn>
                                  <a:cxn ang="0">
                                    <a:pos x="273495" y="473136"/>
                                  </a:cxn>
                                </a:cxnLst>
                                <a:pathLst>
                                  <a:path w="200" h="312">
                                    <a:moveTo>
                                      <a:pt x="163" y="59"/>
                                    </a:moveTo>
                                    <a:cubicBezTo>
                                      <a:pt x="145" y="59"/>
                                      <a:pt x="145" y="59"/>
                                      <a:pt x="145" y="59"/>
                                    </a:cubicBezTo>
                                    <a:cubicBezTo>
                                      <a:pt x="138" y="25"/>
                                      <a:pt x="108" y="0"/>
                                      <a:pt x="73" y="0"/>
                                    </a:cubicBezTo>
                                    <a:cubicBezTo>
                                      <a:pt x="32" y="0"/>
                                      <a:pt x="0" y="32"/>
                                      <a:pt x="0" y="73"/>
                                    </a:cubicBezTo>
                                    <a:cubicBezTo>
                                      <a:pt x="0" y="106"/>
                                      <a:pt x="22" y="135"/>
                                      <a:pt x="53" y="143"/>
                                    </a:cubicBezTo>
                                    <a:cubicBezTo>
                                      <a:pt x="28" y="300"/>
                                      <a:pt x="28" y="300"/>
                                      <a:pt x="28" y="300"/>
                                    </a:cubicBezTo>
                                    <a:cubicBezTo>
                                      <a:pt x="28" y="300"/>
                                      <a:pt x="28" y="300"/>
                                      <a:pt x="28" y="300"/>
                                    </a:cubicBezTo>
                                    <a:cubicBezTo>
                                      <a:pt x="28" y="301"/>
                                      <a:pt x="28" y="301"/>
                                      <a:pt x="28" y="301"/>
                                    </a:cubicBezTo>
                                    <a:cubicBezTo>
                                      <a:pt x="28" y="301"/>
                                      <a:pt x="28" y="301"/>
                                      <a:pt x="28" y="301"/>
                                    </a:cubicBezTo>
                                    <a:cubicBezTo>
                                      <a:pt x="28" y="301"/>
                                      <a:pt x="28" y="302"/>
                                      <a:pt x="28" y="302"/>
                                    </a:cubicBezTo>
                                    <a:cubicBezTo>
                                      <a:pt x="28" y="308"/>
                                      <a:pt x="32" y="312"/>
                                      <a:pt x="38" y="312"/>
                                    </a:cubicBezTo>
                                    <a:cubicBezTo>
                                      <a:pt x="42" y="312"/>
                                      <a:pt x="46" y="309"/>
                                      <a:pt x="47" y="304"/>
                                    </a:cubicBezTo>
                                    <a:cubicBezTo>
                                      <a:pt x="47" y="304"/>
                                      <a:pt x="47" y="304"/>
                                      <a:pt x="47" y="304"/>
                                    </a:cubicBezTo>
                                    <a:cubicBezTo>
                                      <a:pt x="73" y="146"/>
                                      <a:pt x="73" y="146"/>
                                      <a:pt x="73" y="146"/>
                                    </a:cubicBezTo>
                                    <a:cubicBezTo>
                                      <a:pt x="73" y="146"/>
                                      <a:pt x="73" y="146"/>
                                      <a:pt x="73" y="146"/>
                                    </a:cubicBezTo>
                                    <a:cubicBezTo>
                                      <a:pt x="111" y="146"/>
                                      <a:pt x="142" y="116"/>
                                      <a:pt x="146" y="79"/>
                                    </a:cubicBezTo>
                                    <a:cubicBezTo>
                                      <a:pt x="163" y="79"/>
                                      <a:pt x="163" y="79"/>
                                      <a:pt x="163" y="79"/>
                                    </a:cubicBezTo>
                                    <a:cubicBezTo>
                                      <a:pt x="173" y="79"/>
                                      <a:pt x="181" y="82"/>
                                      <a:pt x="181" y="94"/>
                                    </a:cubicBezTo>
                                    <a:cubicBezTo>
                                      <a:pt x="181" y="277"/>
                                      <a:pt x="181" y="277"/>
                                      <a:pt x="181" y="277"/>
                                    </a:cubicBezTo>
                                    <a:cubicBezTo>
                                      <a:pt x="181" y="289"/>
                                      <a:pt x="173" y="293"/>
                                      <a:pt x="163" y="293"/>
                                    </a:cubicBezTo>
                                    <a:cubicBezTo>
                                      <a:pt x="113" y="293"/>
                                      <a:pt x="113" y="293"/>
                                      <a:pt x="113" y="293"/>
                                    </a:cubicBezTo>
                                    <a:cubicBezTo>
                                      <a:pt x="113" y="293"/>
                                      <a:pt x="112" y="293"/>
                                      <a:pt x="112" y="293"/>
                                    </a:cubicBezTo>
                                    <a:cubicBezTo>
                                      <a:pt x="107" y="293"/>
                                      <a:pt x="103" y="297"/>
                                      <a:pt x="103" y="302"/>
                                    </a:cubicBezTo>
                                    <a:cubicBezTo>
                                      <a:pt x="103" y="308"/>
                                      <a:pt x="107" y="312"/>
                                      <a:pt x="112" y="312"/>
                                    </a:cubicBezTo>
                                    <a:cubicBezTo>
                                      <a:pt x="112" y="312"/>
                                      <a:pt x="112" y="312"/>
                                      <a:pt x="112" y="312"/>
                                    </a:cubicBezTo>
                                    <a:cubicBezTo>
                                      <a:pt x="163" y="312"/>
                                      <a:pt x="163" y="312"/>
                                      <a:pt x="163" y="312"/>
                                    </a:cubicBezTo>
                                    <a:cubicBezTo>
                                      <a:pt x="183" y="312"/>
                                      <a:pt x="200" y="305"/>
                                      <a:pt x="200" y="277"/>
                                    </a:cubicBezTo>
                                    <a:cubicBezTo>
                                      <a:pt x="200" y="94"/>
                                      <a:pt x="200" y="94"/>
                                      <a:pt x="200" y="94"/>
                                    </a:cubicBezTo>
                                    <a:cubicBezTo>
                                      <a:pt x="200" y="67"/>
                                      <a:pt x="183" y="59"/>
                                      <a:pt x="163" y="59"/>
                                    </a:cubicBezTo>
                                    <a:close/>
                                    <a:moveTo>
                                      <a:pt x="73" y="126"/>
                                    </a:moveTo>
                                    <a:cubicBezTo>
                                      <a:pt x="43" y="126"/>
                                      <a:pt x="19" y="102"/>
                                      <a:pt x="19" y="73"/>
                                    </a:cubicBezTo>
                                    <a:cubicBezTo>
                                      <a:pt x="19" y="43"/>
                                      <a:pt x="43" y="19"/>
                                      <a:pt x="73" y="19"/>
                                    </a:cubicBezTo>
                                    <a:cubicBezTo>
                                      <a:pt x="102" y="19"/>
                                      <a:pt x="126" y="43"/>
                                      <a:pt x="126" y="73"/>
                                    </a:cubicBezTo>
                                    <a:cubicBezTo>
                                      <a:pt x="126" y="102"/>
                                      <a:pt x="102" y="126"/>
                                      <a:pt x="73" y="12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56" name="Freeform 159"/>
                            <wps:cNvSpPr/>
                            <wps:spPr>
                              <a:xfrm>
                                <a:off x="12697" y="7456"/>
                                <a:ext cx="264" cy="2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7467" y="0"/>
                                  </a:cxn>
                                  <a:cxn ang="0">
                                    <a:pos x="0" y="156964"/>
                                  </a:cxn>
                                  <a:cxn ang="0">
                                    <a:pos x="22495" y="179387"/>
                                  </a:cxn>
                                  <a:cxn ang="0">
                                    <a:pos x="44991" y="156964"/>
                                  </a:cxn>
                                  <a:cxn ang="0">
                                    <a:pos x="157467" y="44847"/>
                                  </a:cxn>
                                  <a:cxn ang="0">
                                    <a:pos x="176213" y="22423"/>
                                  </a:cxn>
                                  <a:cxn ang="0">
                                    <a:pos x="157467" y="0"/>
                                  </a:cxn>
                                </a:cxnLst>
                                <a:pathLst>
                                  <a:path w="47" h="48">
                                    <a:moveTo>
                                      <a:pt x="42" y="0"/>
                                    </a:moveTo>
                                    <a:cubicBezTo>
                                      <a:pt x="19" y="0"/>
                                      <a:pt x="0" y="19"/>
                                      <a:pt x="0" y="42"/>
                                    </a:cubicBezTo>
                                    <a:cubicBezTo>
                                      <a:pt x="0" y="45"/>
                                      <a:pt x="3" y="48"/>
                                      <a:pt x="6" y="48"/>
                                    </a:cubicBezTo>
                                    <a:cubicBezTo>
                                      <a:pt x="9" y="48"/>
                                      <a:pt x="12" y="45"/>
                                      <a:pt x="12" y="42"/>
                                    </a:cubicBezTo>
                                    <a:cubicBezTo>
                                      <a:pt x="12" y="25"/>
                                      <a:pt x="25" y="12"/>
                                      <a:pt x="42" y="12"/>
                                    </a:cubicBezTo>
                                    <a:cubicBezTo>
                                      <a:pt x="45" y="12"/>
                                      <a:pt x="47" y="9"/>
                                      <a:pt x="47" y="6"/>
                                    </a:cubicBezTo>
                                    <a:cubicBezTo>
                                      <a:pt x="47" y="3"/>
                                      <a:pt x="45" y="0"/>
                                      <a:pt x="4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57" name="Freeform 160"/>
                            <wps:cNvSpPr/>
                            <wps:spPr>
                              <a:xfrm>
                                <a:off x="12973" y="7741"/>
                                <a:ext cx="179" cy="1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414" y="15028"/>
                                  </a:cxn>
                                  <a:cxn ang="0">
                                    <a:pos x="18604" y="71384"/>
                                  </a:cxn>
                                  <a:cxn ang="0">
                                    <a:pos x="7441" y="97684"/>
                                  </a:cxn>
                                  <a:cxn ang="0">
                                    <a:pos x="26045" y="112712"/>
                                  </a:cxn>
                                  <a:cxn ang="0">
                                    <a:pos x="33486" y="108955"/>
                                  </a:cxn>
                                  <a:cxn ang="0">
                                    <a:pos x="111622" y="33814"/>
                                  </a:cxn>
                                  <a:cxn ang="0">
                                    <a:pos x="104180" y="3757"/>
                                  </a:cxn>
                                  <a:cxn ang="0">
                                    <a:pos x="74414" y="15028"/>
                                  </a:cxn>
                                </a:cxnLst>
                                <a:pathLst>
                                  <a:path w="32" h="30">
                                    <a:moveTo>
                                      <a:pt x="20" y="4"/>
                                    </a:moveTo>
                                    <a:cubicBezTo>
                                      <a:pt x="17" y="10"/>
                                      <a:pt x="11" y="16"/>
                                      <a:pt x="5" y="19"/>
                                    </a:cubicBezTo>
                                    <a:cubicBezTo>
                                      <a:pt x="2" y="20"/>
                                      <a:pt x="0" y="23"/>
                                      <a:pt x="2" y="26"/>
                                    </a:cubicBezTo>
                                    <a:cubicBezTo>
                                      <a:pt x="3" y="28"/>
                                      <a:pt x="5" y="30"/>
                                      <a:pt x="7" y="30"/>
                                    </a:cubicBezTo>
                                    <a:cubicBezTo>
                                      <a:pt x="8" y="30"/>
                                      <a:pt x="8" y="29"/>
                                      <a:pt x="9" y="29"/>
                                    </a:cubicBezTo>
                                    <a:cubicBezTo>
                                      <a:pt x="18" y="25"/>
                                      <a:pt x="26" y="18"/>
                                      <a:pt x="30" y="9"/>
                                    </a:cubicBezTo>
                                    <a:cubicBezTo>
                                      <a:pt x="32" y="6"/>
                                      <a:pt x="30" y="3"/>
                                      <a:pt x="28" y="1"/>
                                    </a:cubicBezTo>
                                    <a:cubicBezTo>
                                      <a:pt x="25" y="0"/>
                                      <a:pt x="21" y="1"/>
                                      <a:pt x="20" y="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</wpg:grpSp>
                        <wpg:grpSp>
                          <wpg:cNvPr id="65" name="组合 280"/>
                          <wpg:cNvGrpSpPr/>
                          <wpg:grpSpPr>
                            <a:xfrm>
                              <a:off x="10301" y="7004"/>
                              <a:ext cx="1534" cy="2035"/>
                              <a:chOff x="10301" y="7004"/>
                              <a:chExt cx="1534" cy="2035"/>
                            </a:xfrm>
                          </wpg:grpSpPr>
                          <wps:wsp>
                            <wps:cNvPr id="59" name="Freeform 151"/>
                            <wps:cNvSpPr/>
                            <wps:spPr>
                              <a:xfrm>
                                <a:off x="10586" y="7639"/>
                                <a:ext cx="1146" cy="1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63902" y="0"/>
                                  </a:cxn>
                                  <a:cxn ang="0">
                                    <a:pos x="37509" y="0"/>
                                  </a:cxn>
                                  <a:cxn ang="0">
                                    <a:pos x="0" y="37552"/>
                                  </a:cxn>
                                  <a:cxn ang="0">
                                    <a:pos x="37509" y="75103"/>
                                  </a:cxn>
                                  <a:cxn ang="0">
                                    <a:pos x="37509" y="75103"/>
                                  </a:cxn>
                                  <a:cxn ang="0">
                                    <a:pos x="626393" y="75103"/>
                                  </a:cxn>
                                  <a:cxn ang="0">
                                    <a:pos x="693909" y="131431"/>
                                  </a:cxn>
                                  <a:cxn ang="0">
                                    <a:pos x="693909" y="803606"/>
                                  </a:cxn>
                                  <a:cxn ang="0">
                                    <a:pos x="626393" y="863689"/>
                                  </a:cxn>
                                  <a:cxn ang="0">
                                    <a:pos x="551376" y="863689"/>
                                  </a:cxn>
                                  <a:cxn ang="0">
                                    <a:pos x="551376" y="863689"/>
                                  </a:cxn>
                                  <a:cxn ang="0">
                                    <a:pos x="517618" y="897485"/>
                                  </a:cxn>
                                  <a:cxn ang="0">
                                    <a:pos x="551376" y="935037"/>
                                  </a:cxn>
                                  <a:cxn ang="0">
                                    <a:pos x="551376" y="935037"/>
                                  </a:cxn>
                                  <a:cxn ang="0">
                                    <a:pos x="626393" y="935037"/>
                                  </a:cxn>
                                  <a:cxn ang="0">
                                    <a:pos x="765175" y="803606"/>
                                  </a:cxn>
                                  <a:cxn ang="0">
                                    <a:pos x="765175" y="131431"/>
                                  </a:cxn>
                                  <a:cxn ang="0">
                                    <a:pos x="663902" y="0"/>
                                  </a:cxn>
                                </a:cxnLst>
                                <a:pathLst>
                                  <a:path w="204" h="249">
                                    <a:moveTo>
                                      <a:pt x="177" y="0"/>
                                    </a:moveTo>
                                    <a:cubicBezTo>
                                      <a:pt x="10" y="0"/>
                                      <a:pt x="10" y="0"/>
                                      <a:pt x="10" y="0"/>
                                    </a:cubicBezTo>
                                    <a:cubicBezTo>
                                      <a:pt x="5" y="0"/>
                                      <a:pt x="0" y="5"/>
                                      <a:pt x="0" y="10"/>
                                    </a:cubicBezTo>
                                    <a:cubicBezTo>
                                      <a:pt x="0" y="15"/>
                                      <a:pt x="5" y="20"/>
                                      <a:pt x="10" y="20"/>
                                    </a:cubicBezTo>
                                    <a:cubicBezTo>
                                      <a:pt x="10" y="20"/>
                                      <a:pt x="10" y="20"/>
                                      <a:pt x="10" y="20"/>
                                    </a:cubicBezTo>
                                    <a:cubicBezTo>
                                      <a:pt x="167" y="20"/>
                                      <a:pt x="167" y="20"/>
                                      <a:pt x="167" y="20"/>
                                    </a:cubicBezTo>
                                    <a:cubicBezTo>
                                      <a:pt x="177" y="20"/>
                                      <a:pt x="185" y="23"/>
                                      <a:pt x="185" y="35"/>
                                    </a:cubicBezTo>
                                    <a:cubicBezTo>
                                      <a:pt x="185" y="214"/>
                                      <a:pt x="185" y="214"/>
                                      <a:pt x="185" y="214"/>
                                    </a:cubicBezTo>
                                    <a:cubicBezTo>
                                      <a:pt x="185" y="226"/>
                                      <a:pt x="177" y="230"/>
                                      <a:pt x="167" y="230"/>
                                    </a:cubicBezTo>
                                    <a:cubicBezTo>
                                      <a:pt x="147" y="230"/>
                                      <a:pt x="147" y="230"/>
                                      <a:pt x="147" y="230"/>
                                    </a:cubicBezTo>
                                    <a:cubicBezTo>
                                      <a:pt x="147" y="230"/>
                                      <a:pt x="147" y="230"/>
                                      <a:pt x="147" y="230"/>
                                    </a:cubicBezTo>
                                    <a:cubicBezTo>
                                      <a:pt x="142" y="230"/>
                                      <a:pt x="138" y="234"/>
                                      <a:pt x="138" y="239"/>
                                    </a:cubicBezTo>
                                    <a:cubicBezTo>
                                      <a:pt x="138" y="245"/>
                                      <a:pt x="142" y="249"/>
                                      <a:pt x="147" y="249"/>
                                    </a:cubicBezTo>
                                    <a:cubicBezTo>
                                      <a:pt x="147" y="249"/>
                                      <a:pt x="147" y="249"/>
                                      <a:pt x="147" y="249"/>
                                    </a:cubicBezTo>
                                    <a:cubicBezTo>
                                      <a:pt x="167" y="249"/>
                                      <a:pt x="167" y="249"/>
                                      <a:pt x="167" y="249"/>
                                    </a:cubicBezTo>
                                    <a:cubicBezTo>
                                      <a:pt x="188" y="249"/>
                                      <a:pt x="204" y="241"/>
                                      <a:pt x="204" y="214"/>
                                    </a:cubicBezTo>
                                    <a:cubicBezTo>
                                      <a:pt x="204" y="35"/>
                                      <a:pt x="204" y="35"/>
                                      <a:pt x="204" y="35"/>
                                    </a:cubicBezTo>
                                    <a:cubicBezTo>
                                      <a:pt x="204" y="8"/>
                                      <a:pt x="188" y="0"/>
                                      <a:pt x="1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60" name="Freeform 152"/>
                            <wps:cNvSpPr/>
                            <wps:spPr>
                              <a:xfrm>
                                <a:off x="10627" y="7910"/>
                                <a:ext cx="859" cy="89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73088" y="490477"/>
                                  </a:cxn>
                                  <a:cxn ang="0">
                                    <a:pos x="573088" y="101091"/>
                                  </a:cxn>
                                  <a:cxn ang="0">
                                    <a:pos x="453226" y="0"/>
                                  </a:cxn>
                                  <a:cxn ang="0">
                                    <a:pos x="119862" y="0"/>
                                  </a:cxn>
                                  <a:cxn ang="0">
                                    <a:pos x="0" y="101091"/>
                                  </a:cxn>
                                  <a:cxn ang="0">
                                    <a:pos x="0" y="490477"/>
                                  </a:cxn>
                                  <a:cxn ang="0">
                                    <a:pos x="119862" y="595312"/>
                                  </a:cxn>
                                  <a:cxn ang="0">
                                    <a:pos x="453226" y="595312"/>
                                  </a:cxn>
                                  <a:cxn ang="0">
                                    <a:pos x="573088" y="490477"/>
                                  </a:cxn>
                                  <a:cxn ang="0">
                                    <a:pos x="498175" y="490477"/>
                                  </a:cxn>
                                  <a:cxn ang="0">
                                    <a:pos x="453226" y="520430"/>
                                  </a:cxn>
                                  <a:cxn ang="0">
                                    <a:pos x="119862" y="520430"/>
                                  </a:cxn>
                                  <a:cxn ang="0">
                                    <a:pos x="74913" y="490477"/>
                                  </a:cxn>
                                  <a:cxn ang="0">
                                    <a:pos x="74913" y="340713"/>
                                  </a:cxn>
                                  <a:cxn ang="0">
                                    <a:pos x="498175" y="340713"/>
                                  </a:cxn>
                                  <a:cxn ang="0">
                                    <a:pos x="498175" y="490477"/>
                                  </a:cxn>
                                  <a:cxn ang="0">
                                    <a:pos x="498175" y="269575"/>
                                  </a:cxn>
                                  <a:cxn ang="0">
                                    <a:pos x="74913" y="269575"/>
                                  </a:cxn>
                                  <a:cxn ang="0">
                                    <a:pos x="74913" y="101091"/>
                                  </a:cxn>
                                  <a:cxn ang="0">
                                    <a:pos x="119862" y="74882"/>
                                  </a:cxn>
                                  <a:cxn ang="0">
                                    <a:pos x="453226" y="74882"/>
                                  </a:cxn>
                                  <a:cxn ang="0">
                                    <a:pos x="498175" y="101091"/>
                                  </a:cxn>
                                  <a:cxn ang="0">
                                    <a:pos x="498175" y="269575"/>
                                  </a:cxn>
                                </a:cxnLst>
                                <a:pathLst>
                                  <a:path w="153" h="159">
                                    <a:moveTo>
                                      <a:pt x="153" y="131"/>
                                    </a:moveTo>
                                    <a:cubicBezTo>
                                      <a:pt x="153" y="27"/>
                                      <a:pt x="153" y="27"/>
                                      <a:pt x="153" y="27"/>
                                    </a:cubicBezTo>
                                    <a:cubicBezTo>
                                      <a:pt x="153" y="3"/>
                                      <a:pt x="139" y="0"/>
                                      <a:pt x="121" y="0"/>
                                    </a:cubicBezTo>
                                    <a:cubicBezTo>
                                      <a:pt x="32" y="0"/>
                                      <a:pt x="32" y="0"/>
                                      <a:pt x="32" y="0"/>
                                    </a:cubicBezTo>
                                    <a:cubicBezTo>
                                      <a:pt x="14" y="0"/>
                                      <a:pt x="0" y="3"/>
                                      <a:pt x="0" y="27"/>
                                    </a:cubicBezTo>
                                    <a:cubicBezTo>
                                      <a:pt x="0" y="131"/>
                                      <a:pt x="0" y="131"/>
                                      <a:pt x="0" y="131"/>
                                    </a:cubicBezTo>
                                    <a:cubicBezTo>
                                      <a:pt x="0" y="155"/>
                                      <a:pt x="14" y="159"/>
                                      <a:pt x="32" y="159"/>
                                    </a:cubicBezTo>
                                    <a:cubicBezTo>
                                      <a:pt x="121" y="159"/>
                                      <a:pt x="121" y="159"/>
                                      <a:pt x="121" y="159"/>
                                    </a:cubicBezTo>
                                    <a:cubicBezTo>
                                      <a:pt x="139" y="159"/>
                                      <a:pt x="153" y="155"/>
                                      <a:pt x="153" y="131"/>
                                    </a:cubicBezTo>
                                    <a:close/>
                                    <a:moveTo>
                                      <a:pt x="133" y="131"/>
                                    </a:moveTo>
                                    <a:cubicBezTo>
                                      <a:pt x="133" y="138"/>
                                      <a:pt x="128" y="139"/>
                                      <a:pt x="121" y="139"/>
                                    </a:cubicBezTo>
                                    <a:cubicBezTo>
                                      <a:pt x="32" y="139"/>
                                      <a:pt x="32" y="139"/>
                                      <a:pt x="32" y="139"/>
                                    </a:cubicBezTo>
                                    <a:cubicBezTo>
                                      <a:pt x="25" y="139"/>
                                      <a:pt x="20" y="138"/>
                                      <a:pt x="20" y="131"/>
                                    </a:cubicBezTo>
                                    <a:cubicBezTo>
                                      <a:pt x="20" y="91"/>
                                      <a:pt x="20" y="91"/>
                                      <a:pt x="20" y="91"/>
                                    </a:cubicBezTo>
                                    <a:cubicBezTo>
                                      <a:pt x="133" y="91"/>
                                      <a:pt x="133" y="91"/>
                                      <a:pt x="133" y="91"/>
                                    </a:cubicBezTo>
                                    <a:lnTo>
                                      <a:pt x="133" y="131"/>
                                    </a:lnTo>
                                    <a:close/>
                                    <a:moveTo>
                                      <a:pt x="133" y="72"/>
                                    </a:moveTo>
                                    <a:cubicBezTo>
                                      <a:pt x="20" y="72"/>
                                      <a:pt x="20" y="72"/>
                                      <a:pt x="20" y="72"/>
                                    </a:cubicBezTo>
                                    <a:cubicBezTo>
                                      <a:pt x="20" y="27"/>
                                      <a:pt x="20" y="27"/>
                                      <a:pt x="20" y="27"/>
                                    </a:cubicBezTo>
                                    <a:cubicBezTo>
                                      <a:pt x="20" y="20"/>
                                      <a:pt x="25" y="20"/>
                                      <a:pt x="32" y="20"/>
                                    </a:cubicBezTo>
                                    <a:cubicBezTo>
                                      <a:pt x="121" y="20"/>
                                      <a:pt x="121" y="20"/>
                                      <a:pt x="121" y="20"/>
                                    </a:cubicBezTo>
                                    <a:cubicBezTo>
                                      <a:pt x="128" y="20"/>
                                      <a:pt x="133" y="20"/>
                                      <a:pt x="133" y="27"/>
                                    </a:cubicBezTo>
                                    <a:lnTo>
                                      <a:pt x="133" y="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61" name="Freeform 154"/>
                            <wps:cNvSpPr/>
                            <wps:spPr>
                              <a:xfrm>
                                <a:off x="10301" y="7004"/>
                                <a:ext cx="751" cy="55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3338" y="334477"/>
                                  </a:cxn>
                                  <a:cxn ang="0">
                                    <a:pos x="243338" y="334477"/>
                                  </a:cxn>
                                  <a:cxn ang="0">
                                    <a:pos x="243338" y="210457"/>
                                  </a:cxn>
                                  <a:cxn ang="0">
                                    <a:pos x="467957" y="210457"/>
                                  </a:cxn>
                                  <a:cxn ang="0">
                                    <a:pos x="467957" y="210457"/>
                                  </a:cxn>
                                  <a:cxn ang="0">
                                    <a:pos x="467957" y="210457"/>
                                  </a:cxn>
                                  <a:cxn ang="0">
                                    <a:pos x="501650" y="172876"/>
                                  </a:cxn>
                                  <a:cxn ang="0">
                                    <a:pos x="467957" y="139052"/>
                                  </a:cxn>
                                  <a:cxn ang="0">
                                    <a:pos x="467957" y="139052"/>
                                  </a:cxn>
                                  <a:cxn ang="0">
                                    <a:pos x="116053" y="139052"/>
                                  </a:cxn>
                                  <a:cxn ang="0">
                                    <a:pos x="153490" y="48856"/>
                                  </a:cxn>
                                  <a:cxn ang="0">
                                    <a:pos x="153490" y="48856"/>
                                  </a:cxn>
                                  <a:cxn ang="0">
                                    <a:pos x="153490" y="33823"/>
                                  </a:cxn>
                                  <a:cxn ang="0">
                                    <a:pos x="116053" y="0"/>
                                  </a:cxn>
                                  <a:cxn ang="0">
                                    <a:pos x="82360" y="22549"/>
                                  </a:cxn>
                                  <a:cxn ang="0">
                                    <a:pos x="0" y="210457"/>
                                  </a:cxn>
                                  <a:cxn ang="0">
                                    <a:pos x="172208" y="210457"/>
                                  </a:cxn>
                                  <a:cxn ang="0">
                                    <a:pos x="172208" y="330718"/>
                                  </a:cxn>
                                  <a:cxn ang="0">
                                    <a:pos x="172208" y="334477"/>
                                  </a:cxn>
                                  <a:cxn ang="0">
                                    <a:pos x="205901" y="368300"/>
                                  </a:cxn>
                                  <a:cxn ang="0">
                                    <a:pos x="243338" y="334477"/>
                                  </a:cxn>
                                </a:cxnLst>
                                <a:pathLst>
                                  <a:path w="134" h="98">
                                    <a:moveTo>
                                      <a:pt x="65" y="89"/>
                                    </a:moveTo>
                                    <a:cubicBezTo>
                                      <a:pt x="65" y="89"/>
                                      <a:pt x="65" y="89"/>
                                      <a:pt x="65" y="89"/>
                                    </a:cubicBezTo>
                                    <a:cubicBezTo>
                                      <a:pt x="65" y="56"/>
                                      <a:pt x="65" y="56"/>
                                      <a:pt x="65" y="56"/>
                                    </a:cubicBezTo>
                                    <a:cubicBezTo>
                                      <a:pt x="125" y="56"/>
                                      <a:pt x="125" y="56"/>
                                      <a:pt x="125" y="56"/>
                                    </a:cubicBezTo>
                                    <a:cubicBezTo>
                                      <a:pt x="125" y="56"/>
                                      <a:pt x="125" y="56"/>
                                      <a:pt x="125" y="56"/>
                                    </a:cubicBezTo>
                                    <a:cubicBezTo>
                                      <a:pt x="125" y="56"/>
                                      <a:pt x="125" y="56"/>
                                      <a:pt x="125" y="56"/>
                                    </a:cubicBezTo>
                                    <a:cubicBezTo>
                                      <a:pt x="130" y="56"/>
                                      <a:pt x="134" y="52"/>
                                      <a:pt x="134" y="46"/>
                                    </a:cubicBezTo>
                                    <a:cubicBezTo>
                                      <a:pt x="134" y="41"/>
                                      <a:pt x="130" y="37"/>
                                      <a:pt x="125" y="37"/>
                                    </a:cubicBezTo>
                                    <a:cubicBezTo>
                                      <a:pt x="125" y="37"/>
                                      <a:pt x="125" y="37"/>
                                      <a:pt x="125" y="37"/>
                                    </a:cubicBezTo>
                                    <a:cubicBezTo>
                                      <a:pt x="31" y="37"/>
                                      <a:pt x="31" y="37"/>
                                      <a:pt x="31" y="37"/>
                                    </a:cubicBezTo>
                                    <a:cubicBezTo>
                                      <a:pt x="41" y="13"/>
                                      <a:pt x="41" y="13"/>
                                      <a:pt x="41" y="13"/>
                                    </a:cubicBezTo>
                                    <a:cubicBezTo>
                                      <a:pt x="41" y="13"/>
                                      <a:pt x="41" y="13"/>
                                      <a:pt x="41" y="13"/>
                                    </a:cubicBezTo>
                                    <a:cubicBezTo>
                                      <a:pt x="41" y="12"/>
                                      <a:pt x="41" y="11"/>
                                      <a:pt x="41" y="9"/>
                                    </a:cubicBezTo>
                                    <a:cubicBezTo>
                                      <a:pt x="41" y="4"/>
                                      <a:pt x="37" y="0"/>
                                      <a:pt x="31" y="0"/>
                                    </a:cubicBezTo>
                                    <a:cubicBezTo>
                                      <a:pt x="27" y="0"/>
                                      <a:pt x="24" y="2"/>
                                      <a:pt x="22" y="6"/>
                                    </a:cubicBezTo>
                                    <a:cubicBezTo>
                                      <a:pt x="0" y="56"/>
                                      <a:pt x="0" y="56"/>
                                      <a:pt x="0" y="56"/>
                                    </a:cubicBezTo>
                                    <a:cubicBezTo>
                                      <a:pt x="46" y="56"/>
                                      <a:pt x="46" y="56"/>
                                      <a:pt x="46" y="56"/>
                                    </a:cubicBezTo>
                                    <a:cubicBezTo>
                                      <a:pt x="46" y="88"/>
                                      <a:pt x="46" y="88"/>
                                      <a:pt x="46" y="88"/>
                                    </a:cubicBezTo>
                                    <a:cubicBezTo>
                                      <a:pt x="46" y="88"/>
                                      <a:pt x="46" y="88"/>
                                      <a:pt x="46" y="89"/>
                                    </a:cubicBezTo>
                                    <a:cubicBezTo>
                                      <a:pt x="46" y="94"/>
                                      <a:pt x="50" y="98"/>
                                      <a:pt x="55" y="98"/>
                                    </a:cubicBezTo>
                                    <a:cubicBezTo>
                                      <a:pt x="61" y="98"/>
                                      <a:pt x="65" y="94"/>
                                      <a:pt x="65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62" name="Freeform 156"/>
                            <wps:cNvSpPr/>
                            <wps:spPr>
                              <a:xfrm>
                                <a:off x="10367" y="7910"/>
                                <a:ext cx="107" cy="112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7599" y="0"/>
                                  </a:cxn>
                                  <a:cxn ang="0">
                                    <a:pos x="0" y="33764"/>
                                  </a:cxn>
                                  <a:cxn ang="0">
                                    <a:pos x="0" y="716546"/>
                                  </a:cxn>
                                  <a:cxn ang="0">
                                    <a:pos x="0" y="716546"/>
                                  </a:cxn>
                                  <a:cxn ang="0">
                                    <a:pos x="37599" y="754062"/>
                                  </a:cxn>
                                  <a:cxn ang="0">
                                    <a:pos x="71438" y="716546"/>
                                  </a:cxn>
                                  <a:cxn ang="0">
                                    <a:pos x="71438" y="716546"/>
                                  </a:cxn>
                                  <a:cxn ang="0">
                                    <a:pos x="71438" y="33764"/>
                                  </a:cxn>
                                  <a:cxn ang="0">
                                    <a:pos x="37599" y="0"/>
                                  </a:cxn>
                                </a:cxnLst>
                                <a:pathLst>
                                  <a:path w="19" h="201">
                                    <a:moveTo>
                                      <a:pt x="10" y="0"/>
                                    </a:moveTo>
                                    <a:cubicBezTo>
                                      <a:pt x="4" y="0"/>
                                      <a:pt x="0" y="4"/>
                                      <a:pt x="0" y="9"/>
                                    </a:cubicBezTo>
                                    <a:cubicBezTo>
                                      <a:pt x="0" y="191"/>
                                      <a:pt x="0" y="191"/>
                                      <a:pt x="0" y="191"/>
                                    </a:cubicBezTo>
                                    <a:cubicBezTo>
                                      <a:pt x="0" y="191"/>
                                      <a:pt x="0" y="191"/>
                                      <a:pt x="0" y="191"/>
                                    </a:cubicBezTo>
                                    <a:cubicBezTo>
                                      <a:pt x="0" y="197"/>
                                      <a:pt x="4" y="201"/>
                                      <a:pt x="10" y="201"/>
                                    </a:cubicBezTo>
                                    <a:cubicBezTo>
                                      <a:pt x="15" y="201"/>
                                      <a:pt x="19" y="197"/>
                                      <a:pt x="19" y="191"/>
                                    </a:cubicBezTo>
                                    <a:cubicBezTo>
                                      <a:pt x="19" y="191"/>
                                      <a:pt x="19" y="191"/>
                                      <a:pt x="19" y="191"/>
                                    </a:cubicBezTo>
                                    <a:cubicBezTo>
                                      <a:pt x="19" y="9"/>
                                      <a:pt x="19" y="9"/>
                                      <a:pt x="19" y="9"/>
                                    </a:cubicBezTo>
                                    <a:cubicBezTo>
                                      <a:pt x="19" y="4"/>
                                      <a:pt x="15" y="0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63" name="Freeform 155"/>
                            <wps:cNvSpPr/>
                            <wps:spPr>
                              <a:xfrm>
                                <a:off x="11109" y="7004"/>
                                <a:ext cx="726" cy="5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6654" y="138834"/>
                                  </a:cxn>
                                  <a:cxn ang="0">
                                    <a:pos x="446654" y="138834"/>
                                  </a:cxn>
                                  <a:cxn ang="0">
                                    <a:pos x="116355" y="138834"/>
                                  </a:cxn>
                                  <a:cxn ang="0">
                                    <a:pos x="153889" y="48780"/>
                                  </a:cxn>
                                  <a:cxn ang="0">
                                    <a:pos x="153889" y="48780"/>
                                  </a:cxn>
                                  <a:cxn ang="0">
                                    <a:pos x="157643" y="33770"/>
                                  </a:cxn>
                                  <a:cxn ang="0">
                                    <a:pos x="120109" y="0"/>
                                  </a:cxn>
                                  <a:cxn ang="0">
                                    <a:pos x="82575" y="22514"/>
                                  </a:cxn>
                                  <a:cxn ang="0">
                                    <a:pos x="0" y="210127"/>
                                  </a:cxn>
                                  <a:cxn ang="0">
                                    <a:pos x="161396" y="210127"/>
                                  </a:cxn>
                                  <a:cxn ang="0">
                                    <a:pos x="161396" y="333952"/>
                                  </a:cxn>
                                  <a:cxn ang="0">
                                    <a:pos x="161396" y="333952"/>
                                  </a:cxn>
                                  <a:cxn ang="0">
                                    <a:pos x="161396" y="333952"/>
                                  </a:cxn>
                                  <a:cxn ang="0">
                                    <a:pos x="198930" y="371475"/>
                                  </a:cxn>
                                  <a:cxn ang="0">
                                    <a:pos x="232711" y="333952"/>
                                  </a:cxn>
                                  <a:cxn ang="0">
                                    <a:pos x="232711" y="333952"/>
                                  </a:cxn>
                                  <a:cxn ang="0">
                                    <a:pos x="232711" y="333952"/>
                                  </a:cxn>
                                  <a:cxn ang="0">
                                    <a:pos x="232711" y="210127"/>
                                  </a:cxn>
                                  <a:cxn ang="0">
                                    <a:pos x="446654" y="210127"/>
                                  </a:cxn>
                                  <a:cxn ang="0">
                                    <a:pos x="446654" y="210127"/>
                                  </a:cxn>
                                  <a:cxn ang="0">
                                    <a:pos x="446654" y="210127"/>
                                  </a:cxn>
                                  <a:cxn ang="0">
                                    <a:pos x="484188" y="172605"/>
                                  </a:cxn>
                                  <a:cxn ang="0">
                                    <a:pos x="446654" y="138834"/>
                                  </a:cxn>
                                </a:cxnLst>
                                <a:pathLst>
                                  <a:path w="129" h="99">
                                    <a:moveTo>
                                      <a:pt x="119" y="37"/>
                                    </a:moveTo>
                                    <a:cubicBezTo>
                                      <a:pt x="119" y="37"/>
                                      <a:pt x="119" y="37"/>
                                      <a:pt x="119" y="37"/>
                                    </a:cubicBezTo>
                                    <a:cubicBezTo>
                                      <a:pt x="31" y="37"/>
                                      <a:pt x="31" y="37"/>
                                      <a:pt x="31" y="37"/>
                                    </a:cubicBezTo>
                                    <a:cubicBezTo>
                                      <a:pt x="41" y="13"/>
                                      <a:pt x="41" y="13"/>
                                      <a:pt x="41" y="13"/>
                                    </a:cubicBezTo>
                                    <a:cubicBezTo>
                                      <a:pt x="41" y="13"/>
                                      <a:pt x="41" y="13"/>
                                      <a:pt x="41" y="13"/>
                                    </a:cubicBezTo>
                                    <a:cubicBezTo>
                                      <a:pt x="41" y="12"/>
                                      <a:pt x="42" y="11"/>
                                      <a:pt x="42" y="9"/>
                                    </a:cubicBezTo>
                                    <a:cubicBezTo>
                                      <a:pt x="42" y="4"/>
                                      <a:pt x="37" y="0"/>
                                      <a:pt x="32" y="0"/>
                                    </a:cubicBezTo>
                                    <a:cubicBezTo>
                                      <a:pt x="27" y="0"/>
                                      <a:pt x="24" y="2"/>
                                      <a:pt x="22" y="6"/>
                                    </a:cubicBezTo>
                                    <a:cubicBezTo>
                                      <a:pt x="0" y="56"/>
                                      <a:pt x="0" y="56"/>
                                      <a:pt x="0" y="56"/>
                                    </a:cubicBezTo>
                                    <a:cubicBezTo>
                                      <a:pt x="43" y="56"/>
                                      <a:pt x="43" y="56"/>
                                      <a:pt x="43" y="56"/>
                                    </a:cubicBezTo>
                                    <a:cubicBezTo>
                                      <a:pt x="43" y="89"/>
                                      <a:pt x="43" y="89"/>
                                      <a:pt x="43" y="89"/>
                                    </a:cubicBezTo>
                                    <a:cubicBezTo>
                                      <a:pt x="43" y="89"/>
                                      <a:pt x="43" y="89"/>
                                      <a:pt x="43" y="89"/>
                                    </a:cubicBezTo>
                                    <a:cubicBezTo>
                                      <a:pt x="43" y="89"/>
                                      <a:pt x="43" y="89"/>
                                      <a:pt x="43" y="89"/>
                                    </a:cubicBezTo>
                                    <a:cubicBezTo>
                                      <a:pt x="43" y="94"/>
                                      <a:pt x="47" y="99"/>
                                      <a:pt x="53" y="99"/>
                                    </a:cubicBezTo>
                                    <a:cubicBezTo>
                                      <a:pt x="58" y="99"/>
                                      <a:pt x="62" y="94"/>
                                      <a:pt x="62" y="89"/>
                                    </a:cubicBezTo>
                                    <a:cubicBezTo>
                                      <a:pt x="62" y="89"/>
                                      <a:pt x="62" y="89"/>
                                      <a:pt x="62" y="89"/>
                                    </a:cubicBezTo>
                                    <a:cubicBezTo>
                                      <a:pt x="62" y="89"/>
                                      <a:pt x="62" y="89"/>
                                      <a:pt x="62" y="89"/>
                                    </a:cubicBezTo>
                                    <a:cubicBezTo>
                                      <a:pt x="62" y="56"/>
                                      <a:pt x="62" y="56"/>
                                      <a:pt x="62" y="56"/>
                                    </a:cubicBezTo>
                                    <a:cubicBezTo>
                                      <a:pt x="119" y="56"/>
                                      <a:pt x="119" y="56"/>
                                      <a:pt x="119" y="56"/>
                                    </a:cubicBezTo>
                                    <a:cubicBezTo>
                                      <a:pt x="119" y="56"/>
                                      <a:pt x="119" y="56"/>
                                      <a:pt x="119" y="56"/>
                                    </a:cubicBezTo>
                                    <a:cubicBezTo>
                                      <a:pt x="119" y="56"/>
                                      <a:pt x="119" y="56"/>
                                      <a:pt x="119" y="56"/>
                                    </a:cubicBezTo>
                                    <a:cubicBezTo>
                                      <a:pt x="124" y="56"/>
                                      <a:pt x="129" y="52"/>
                                      <a:pt x="129" y="46"/>
                                    </a:cubicBezTo>
                                    <a:cubicBezTo>
                                      <a:pt x="129" y="41"/>
                                      <a:pt x="124" y="37"/>
                                      <a:pt x="119" y="3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  <wps:wsp>
                            <wps:cNvPr id="64" name="Freeform 153"/>
                            <wps:cNvSpPr/>
                            <wps:spPr>
                              <a:xfrm>
                                <a:off x="10367" y="7578"/>
                                <a:ext cx="107" cy="28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7599" y="0"/>
                                  </a:cxn>
                                  <a:cxn ang="0">
                                    <a:pos x="0" y="33719"/>
                                  </a:cxn>
                                  <a:cxn ang="0">
                                    <a:pos x="0" y="149860"/>
                                  </a:cxn>
                                  <a:cxn ang="0">
                                    <a:pos x="37599" y="187325"/>
                                  </a:cxn>
                                  <a:cxn ang="0">
                                    <a:pos x="71438" y="149860"/>
                                  </a:cxn>
                                  <a:cxn ang="0">
                                    <a:pos x="71438" y="33719"/>
                                  </a:cxn>
                                  <a:cxn ang="0">
                                    <a:pos x="37599" y="0"/>
                                  </a:cxn>
                                </a:cxnLst>
                                <a:pathLst>
                                  <a:path w="19" h="50">
                                    <a:moveTo>
                                      <a:pt x="10" y="0"/>
                                    </a:moveTo>
                                    <a:cubicBezTo>
                                      <a:pt x="4" y="0"/>
                                      <a:pt x="0" y="4"/>
                                      <a:pt x="0" y="9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46"/>
                                      <a:pt x="4" y="50"/>
                                      <a:pt x="10" y="50"/>
                                    </a:cubicBezTo>
                                    <a:cubicBezTo>
                                      <a:pt x="15" y="50"/>
                                      <a:pt x="19" y="46"/>
                                      <a:pt x="19" y="40"/>
                                    </a:cubicBezTo>
                                    <a:cubicBezTo>
                                      <a:pt x="19" y="9"/>
                                      <a:pt x="19" y="9"/>
                                      <a:pt x="19" y="9"/>
                                    </a:cubicBezTo>
                                    <a:cubicBezTo>
                                      <a:pt x="19" y="4"/>
                                      <a:pt x="15" y="0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B4A"/>
                              </a:solidFill>
                              <a:ln w="9525">
                                <a:noFill/>
                              </a:ln>
                            </wps:spPr>
                            <wps:bodyPr vert="horz" wrap="square" anchor="t" upright="1"/>
                          </wps:wsp>
                        </wpg:grpSp>
                      </wpg:grpSp>
                      <wpg:grpSp>
                        <wpg:cNvPr id="71" name="组合 287"/>
                        <wpg:cNvGrpSpPr/>
                        <wpg:grpSpPr>
                          <a:xfrm>
                            <a:off x="5962" y="4803"/>
                            <a:ext cx="1360" cy="1744"/>
                            <a:chOff x="8332" y="7047"/>
                            <a:chExt cx="1555" cy="1994"/>
                          </a:xfrm>
                        </wpg:grpSpPr>
                        <wps:wsp>
                          <wps:cNvPr id="67" name="Freeform 147"/>
                          <wps:cNvSpPr/>
                          <wps:spPr>
                            <a:xfrm>
                              <a:off x="9145" y="7047"/>
                              <a:ext cx="709" cy="11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0146" y="754062"/>
                                </a:cxn>
                                <a:cxn ang="0">
                                  <a:pos x="356684" y="754062"/>
                                </a:cxn>
                                <a:cxn ang="0">
                                  <a:pos x="473075" y="649019"/>
                                </a:cxn>
                                <a:cxn ang="0">
                                  <a:pos x="473075" y="105043"/>
                                </a:cxn>
                                <a:cxn ang="0">
                                  <a:pos x="356684" y="0"/>
                                </a:cxn>
                                <a:cxn ang="0">
                                  <a:pos x="120146" y="0"/>
                                </a:cxn>
                                <a:cxn ang="0">
                                  <a:pos x="0" y="105043"/>
                                </a:cxn>
                                <a:cxn ang="0">
                                  <a:pos x="0" y="649019"/>
                                </a:cxn>
                                <a:cxn ang="0">
                                  <a:pos x="120146" y="754062"/>
                                </a:cxn>
                                <a:cxn ang="0">
                                  <a:pos x="75091" y="105043"/>
                                </a:cxn>
                                <a:cxn ang="0">
                                  <a:pos x="120146" y="71279"/>
                                </a:cxn>
                                <a:cxn ang="0">
                                  <a:pos x="356684" y="71279"/>
                                </a:cxn>
                                <a:cxn ang="0">
                                  <a:pos x="401738" y="105043"/>
                                </a:cxn>
                                <a:cxn ang="0">
                                  <a:pos x="401738" y="649019"/>
                                </a:cxn>
                                <a:cxn ang="0">
                                  <a:pos x="356684" y="679031"/>
                                </a:cxn>
                                <a:cxn ang="0">
                                  <a:pos x="120146" y="679031"/>
                                </a:cxn>
                                <a:cxn ang="0">
                                  <a:pos x="75091" y="649019"/>
                                </a:cxn>
                                <a:cxn ang="0">
                                  <a:pos x="75091" y="105043"/>
                                </a:cxn>
                              </a:cxnLst>
                              <a:pathLst>
                                <a:path w="126" h="201">
                                  <a:moveTo>
                                    <a:pt x="32" y="201"/>
                                  </a:moveTo>
                                  <a:cubicBezTo>
                                    <a:pt x="95" y="201"/>
                                    <a:pt x="95" y="201"/>
                                    <a:pt x="95" y="201"/>
                                  </a:cubicBezTo>
                                  <a:cubicBezTo>
                                    <a:pt x="112" y="201"/>
                                    <a:pt x="126" y="198"/>
                                    <a:pt x="126" y="173"/>
                                  </a:cubicBezTo>
                                  <a:cubicBezTo>
                                    <a:pt x="126" y="28"/>
                                    <a:pt x="126" y="28"/>
                                    <a:pt x="126" y="28"/>
                                  </a:cubicBezTo>
                                  <a:cubicBezTo>
                                    <a:pt x="126" y="3"/>
                                    <a:pt x="112" y="0"/>
                                    <a:pt x="95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15" y="0"/>
                                    <a:pt x="0" y="3"/>
                                    <a:pt x="0" y="28"/>
                                  </a:cubicBezTo>
                                  <a:cubicBezTo>
                                    <a:pt x="0" y="173"/>
                                    <a:pt x="0" y="173"/>
                                    <a:pt x="0" y="173"/>
                                  </a:cubicBezTo>
                                  <a:cubicBezTo>
                                    <a:pt x="0" y="198"/>
                                    <a:pt x="15" y="201"/>
                                    <a:pt x="32" y="201"/>
                                  </a:cubicBezTo>
                                  <a:close/>
                                  <a:moveTo>
                                    <a:pt x="20" y="28"/>
                                  </a:moveTo>
                                  <a:cubicBezTo>
                                    <a:pt x="20" y="20"/>
                                    <a:pt x="26" y="19"/>
                                    <a:pt x="32" y="19"/>
                                  </a:cubicBezTo>
                                  <a:cubicBezTo>
                                    <a:pt x="95" y="19"/>
                                    <a:pt x="95" y="19"/>
                                    <a:pt x="95" y="19"/>
                                  </a:cubicBezTo>
                                  <a:cubicBezTo>
                                    <a:pt x="101" y="19"/>
                                    <a:pt x="107" y="20"/>
                                    <a:pt x="107" y="28"/>
                                  </a:cubicBezTo>
                                  <a:cubicBezTo>
                                    <a:pt x="107" y="173"/>
                                    <a:pt x="107" y="173"/>
                                    <a:pt x="107" y="173"/>
                                  </a:cubicBezTo>
                                  <a:cubicBezTo>
                                    <a:pt x="107" y="180"/>
                                    <a:pt x="101" y="181"/>
                                    <a:pt x="95" y="181"/>
                                  </a:cubicBezTo>
                                  <a:cubicBezTo>
                                    <a:pt x="32" y="181"/>
                                    <a:pt x="32" y="181"/>
                                    <a:pt x="32" y="181"/>
                                  </a:cubicBezTo>
                                  <a:cubicBezTo>
                                    <a:pt x="26" y="181"/>
                                    <a:pt x="20" y="180"/>
                                    <a:pt x="20" y="173"/>
                                  </a:cubicBezTo>
                                  <a:lnTo>
                                    <a:pt x="2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68" name="Freeform 148"/>
                          <wps:cNvSpPr/>
                          <wps:spPr>
                            <a:xfrm>
                              <a:off x="9623" y="8266"/>
                              <a:ext cx="264" cy="7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1235" y="30001"/>
                                </a:cxn>
                                <a:cxn ang="0">
                                  <a:pos x="71235" y="30001"/>
                                </a:cxn>
                                <a:cxn ang="0">
                                  <a:pos x="29994" y="3750"/>
                                </a:cxn>
                                <a:cxn ang="0">
                                  <a:pos x="3749" y="45002"/>
                                </a:cxn>
                                <a:cxn ang="0">
                                  <a:pos x="3749" y="45002"/>
                                </a:cxn>
                                <a:cxn ang="0">
                                  <a:pos x="3749" y="48752"/>
                                </a:cxn>
                                <a:cxn ang="0">
                                  <a:pos x="3749" y="48752"/>
                                </a:cxn>
                                <a:cxn ang="0">
                                  <a:pos x="3749" y="48752"/>
                                </a:cxn>
                                <a:cxn ang="0">
                                  <a:pos x="101229" y="483773"/>
                                </a:cxn>
                                <a:cxn ang="0">
                                  <a:pos x="104978" y="487524"/>
                                </a:cxn>
                                <a:cxn ang="0">
                                  <a:pos x="104978" y="487524"/>
                                </a:cxn>
                                <a:cxn ang="0">
                                  <a:pos x="104978" y="487524"/>
                                </a:cxn>
                                <a:cxn ang="0">
                                  <a:pos x="131222" y="513775"/>
                                </a:cxn>
                                <a:cxn ang="0">
                                  <a:pos x="172464" y="487524"/>
                                </a:cxn>
                                <a:cxn ang="0">
                                  <a:pos x="172464" y="468773"/>
                                </a:cxn>
                                <a:cxn ang="0">
                                  <a:pos x="71235" y="30001"/>
                                </a:cxn>
                              </a:cxnLst>
                              <a:pathLst>
                                <a:path w="47" h="138">
                                  <a:moveTo>
                                    <a:pt x="19" y="8"/>
                                  </a:moveTo>
                                  <a:cubicBezTo>
                                    <a:pt x="19" y="8"/>
                                    <a:pt x="19" y="8"/>
                                    <a:pt x="19" y="8"/>
                                  </a:cubicBezTo>
                                  <a:cubicBezTo>
                                    <a:pt x="18" y="3"/>
                                    <a:pt x="13" y="0"/>
                                    <a:pt x="8" y="1"/>
                                  </a:cubicBezTo>
                                  <a:cubicBezTo>
                                    <a:pt x="3" y="2"/>
                                    <a:pt x="0" y="7"/>
                                    <a:pt x="1" y="12"/>
                                  </a:cubicBezTo>
                                  <a:cubicBezTo>
                                    <a:pt x="1" y="12"/>
                                    <a:pt x="1" y="12"/>
                                    <a:pt x="1" y="12"/>
                                  </a:cubicBezTo>
                                  <a:cubicBezTo>
                                    <a:pt x="1" y="13"/>
                                    <a:pt x="1" y="13"/>
                                    <a:pt x="1" y="13"/>
                                  </a:cubicBezTo>
                                  <a:cubicBezTo>
                                    <a:pt x="1" y="13"/>
                                    <a:pt x="1" y="13"/>
                                    <a:pt x="1" y="13"/>
                                  </a:cubicBezTo>
                                  <a:cubicBezTo>
                                    <a:pt x="1" y="13"/>
                                    <a:pt x="1" y="13"/>
                                    <a:pt x="1" y="13"/>
                                  </a:cubicBezTo>
                                  <a:cubicBezTo>
                                    <a:pt x="27" y="129"/>
                                    <a:pt x="27" y="129"/>
                                    <a:pt x="27" y="129"/>
                                  </a:cubicBezTo>
                                  <a:cubicBezTo>
                                    <a:pt x="27" y="129"/>
                                    <a:pt x="27" y="129"/>
                                    <a:pt x="28" y="130"/>
                                  </a:cubicBezTo>
                                  <a:cubicBezTo>
                                    <a:pt x="28" y="130"/>
                                    <a:pt x="28" y="130"/>
                                    <a:pt x="28" y="130"/>
                                  </a:cubicBezTo>
                                  <a:cubicBezTo>
                                    <a:pt x="28" y="130"/>
                                    <a:pt x="28" y="130"/>
                                    <a:pt x="28" y="130"/>
                                  </a:cubicBezTo>
                                  <a:cubicBezTo>
                                    <a:pt x="29" y="133"/>
                                    <a:pt x="31" y="136"/>
                                    <a:pt x="35" y="137"/>
                                  </a:cubicBezTo>
                                  <a:cubicBezTo>
                                    <a:pt x="40" y="138"/>
                                    <a:pt x="45" y="135"/>
                                    <a:pt x="46" y="130"/>
                                  </a:cubicBezTo>
                                  <a:cubicBezTo>
                                    <a:pt x="47" y="128"/>
                                    <a:pt x="47" y="127"/>
                                    <a:pt x="46" y="125"/>
                                  </a:cubicBezTo>
                                  <a:lnTo>
                                    <a:pt x="19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69" name="Freeform 149"/>
                          <wps:cNvSpPr/>
                          <wps:spPr>
                            <a:xfrm>
                              <a:off x="8332" y="7063"/>
                              <a:ext cx="813" cy="19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42925" y="983526"/>
                                </a:cxn>
                                <a:cxn ang="0">
                                  <a:pos x="505482" y="945987"/>
                                </a:cxn>
                                <a:cxn ang="0">
                                  <a:pos x="501738" y="945987"/>
                                </a:cxn>
                                <a:cxn ang="0">
                                  <a:pos x="501738" y="945987"/>
                                </a:cxn>
                                <a:cxn ang="0">
                                  <a:pos x="445573" y="957249"/>
                                </a:cxn>
                                <a:cxn ang="0">
                                  <a:pos x="445573" y="71324"/>
                                </a:cxn>
                                <a:cxn ang="0">
                                  <a:pos x="483016" y="71324"/>
                                </a:cxn>
                                <a:cxn ang="0">
                                  <a:pos x="486760" y="71324"/>
                                </a:cxn>
                                <a:cxn ang="0">
                                  <a:pos x="524203" y="37539"/>
                                </a:cxn>
                                <a:cxn ang="0">
                                  <a:pos x="486760" y="0"/>
                                </a:cxn>
                                <a:cxn ang="0">
                                  <a:pos x="486760" y="0"/>
                                </a:cxn>
                                <a:cxn ang="0">
                                  <a:pos x="48676" y="0"/>
                                </a:cxn>
                                <a:cxn ang="0">
                                  <a:pos x="48676" y="0"/>
                                </a:cxn>
                                <a:cxn ang="0">
                                  <a:pos x="11233" y="37539"/>
                                </a:cxn>
                                <a:cxn ang="0">
                                  <a:pos x="48676" y="71324"/>
                                </a:cxn>
                                <a:cxn ang="0">
                                  <a:pos x="48676" y="71324"/>
                                </a:cxn>
                                <a:cxn ang="0">
                                  <a:pos x="93608" y="71324"/>
                                </a:cxn>
                                <a:cxn ang="0">
                                  <a:pos x="93608" y="1024819"/>
                                </a:cxn>
                                <a:cxn ang="0">
                                  <a:pos x="29954" y="1036081"/>
                                </a:cxn>
                                <a:cxn ang="0">
                                  <a:pos x="29954" y="1036081"/>
                                </a:cxn>
                                <a:cxn ang="0">
                                  <a:pos x="0" y="1073620"/>
                                </a:cxn>
                                <a:cxn ang="0">
                                  <a:pos x="33699" y="1111160"/>
                                </a:cxn>
                                <a:cxn ang="0">
                                  <a:pos x="41187" y="1111160"/>
                                </a:cxn>
                                <a:cxn ang="0">
                                  <a:pos x="41187" y="1111160"/>
                                </a:cxn>
                                <a:cxn ang="0">
                                  <a:pos x="370687" y="1047343"/>
                                </a:cxn>
                                <a:cxn ang="0">
                                  <a:pos x="370687" y="1276332"/>
                                </a:cxn>
                                <a:cxn ang="0">
                                  <a:pos x="370687" y="1280086"/>
                                </a:cxn>
                                <a:cxn ang="0">
                                  <a:pos x="408130" y="1317625"/>
                                </a:cxn>
                                <a:cxn ang="0">
                                  <a:pos x="441829" y="1280086"/>
                                </a:cxn>
                                <a:cxn ang="0">
                                  <a:pos x="441829" y="1280086"/>
                                </a:cxn>
                                <a:cxn ang="0">
                                  <a:pos x="445573" y="1280086"/>
                                </a:cxn>
                                <a:cxn ang="0">
                                  <a:pos x="445573" y="1032327"/>
                                </a:cxn>
                                <a:cxn ang="0">
                                  <a:pos x="509226" y="1021066"/>
                                </a:cxn>
                                <a:cxn ang="0">
                                  <a:pos x="542925" y="983526"/>
                                </a:cxn>
                                <a:cxn ang="0">
                                  <a:pos x="164750" y="71324"/>
                                </a:cxn>
                                <a:cxn ang="0">
                                  <a:pos x="370687" y="71324"/>
                                </a:cxn>
                                <a:cxn ang="0">
                                  <a:pos x="370687" y="326591"/>
                                </a:cxn>
                                <a:cxn ang="0">
                                  <a:pos x="164750" y="326591"/>
                                </a:cxn>
                                <a:cxn ang="0">
                                  <a:pos x="164750" y="71324"/>
                                </a:cxn>
                                <a:cxn ang="0">
                                  <a:pos x="164750" y="401669"/>
                                </a:cxn>
                                <a:cxn ang="0">
                                  <a:pos x="370687" y="401669"/>
                                </a:cxn>
                                <a:cxn ang="0">
                                  <a:pos x="370687" y="656936"/>
                                </a:cxn>
                                <a:cxn ang="0">
                                  <a:pos x="164750" y="656936"/>
                                </a:cxn>
                                <a:cxn ang="0">
                                  <a:pos x="164750" y="401669"/>
                                </a:cxn>
                                <a:cxn ang="0">
                                  <a:pos x="164750" y="1009804"/>
                                </a:cxn>
                                <a:cxn ang="0">
                                  <a:pos x="164750" y="728260"/>
                                </a:cxn>
                                <a:cxn ang="0">
                                  <a:pos x="370687" y="728260"/>
                                </a:cxn>
                                <a:cxn ang="0">
                                  <a:pos x="370687" y="972265"/>
                                </a:cxn>
                                <a:cxn ang="0">
                                  <a:pos x="164750" y="1009804"/>
                                </a:cxn>
                              </a:cxnLst>
                              <a:pathLst>
                                <a:path w="145" h="351">
                                  <a:moveTo>
                                    <a:pt x="145" y="262"/>
                                  </a:moveTo>
                                  <a:cubicBezTo>
                                    <a:pt x="145" y="257"/>
                                    <a:pt x="140" y="252"/>
                                    <a:pt x="135" y="252"/>
                                  </a:cubicBezTo>
                                  <a:cubicBezTo>
                                    <a:pt x="134" y="252"/>
                                    <a:pt x="134" y="252"/>
                                    <a:pt x="134" y="252"/>
                                  </a:cubicBezTo>
                                  <a:cubicBezTo>
                                    <a:pt x="134" y="252"/>
                                    <a:pt x="134" y="252"/>
                                    <a:pt x="134" y="252"/>
                                  </a:cubicBezTo>
                                  <a:cubicBezTo>
                                    <a:pt x="119" y="255"/>
                                    <a:pt x="119" y="255"/>
                                    <a:pt x="119" y="255"/>
                                  </a:cubicBezTo>
                                  <a:cubicBezTo>
                                    <a:pt x="119" y="19"/>
                                    <a:pt x="119" y="19"/>
                                    <a:pt x="119" y="19"/>
                                  </a:cubicBezTo>
                                  <a:cubicBezTo>
                                    <a:pt x="129" y="19"/>
                                    <a:pt x="129" y="19"/>
                                    <a:pt x="129" y="19"/>
                                  </a:cubicBezTo>
                                  <a:cubicBezTo>
                                    <a:pt x="130" y="19"/>
                                    <a:pt x="130" y="19"/>
                                    <a:pt x="130" y="19"/>
                                  </a:cubicBezTo>
                                  <a:cubicBezTo>
                                    <a:pt x="135" y="19"/>
                                    <a:pt x="140" y="15"/>
                                    <a:pt x="140" y="10"/>
                                  </a:cubicBezTo>
                                  <a:cubicBezTo>
                                    <a:pt x="140" y="4"/>
                                    <a:pt x="136" y="0"/>
                                    <a:pt x="130" y="0"/>
                                  </a:cubicBezTo>
                                  <a:cubicBezTo>
                                    <a:pt x="130" y="0"/>
                                    <a:pt x="130" y="0"/>
                                    <a:pt x="130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7" y="0"/>
                                    <a:pt x="3" y="4"/>
                                    <a:pt x="3" y="10"/>
                                  </a:cubicBezTo>
                                  <a:cubicBezTo>
                                    <a:pt x="3" y="15"/>
                                    <a:pt x="7" y="19"/>
                                    <a:pt x="13" y="19"/>
                                  </a:cubicBezTo>
                                  <a:cubicBezTo>
                                    <a:pt x="13" y="19"/>
                                    <a:pt x="13" y="19"/>
                                    <a:pt x="13" y="19"/>
                                  </a:cubicBezTo>
                                  <a:cubicBezTo>
                                    <a:pt x="25" y="19"/>
                                    <a:pt x="25" y="19"/>
                                    <a:pt x="25" y="19"/>
                                  </a:cubicBezTo>
                                  <a:cubicBezTo>
                                    <a:pt x="25" y="273"/>
                                    <a:pt x="25" y="273"/>
                                    <a:pt x="25" y="273"/>
                                  </a:cubicBezTo>
                                  <a:cubicBezTo>
                                    <a:pt x="8" y="276"/>
                                    <a:pt x="8" y="276"/>
                                    <a:pt x="8" y="276"/>
                                  </a:cubicBezTo>
                                  <a:cubicBezTo>
                                    <a:pt x="8" y="276"/>
                                    <a:pt x="8" y="276"/>
                                    <a:pt x="8" y="276"/>
                                  </a:cubicBezTo>
                                  <a:cubicBezTo>
                                    <a:pt x="3" y="277"/>
                                    <a:pt x="0" y="281"/>
                                    <a:pt x="0" y="286"/>
                                  </a:cubicBezTo>
                                  <a:cubicBezTo>
                                    <a:pt x="0" y="291"/>
                                    <a:pt x="4" y="296"/>
                                    <a:pt x="9" y="296"/>
                                  </a:cubicBezTo>
                                  <a:cubicBezTo>
                                    <a:pt x="10" y="296"/>
                                    <a:pt x="11" y="296"/>
                                    <a:pt x="11" y="296"/>
                                  </a:cubicBezTo>
                                  <a:cubicBezTo>
                                    <a:pt x="11" y="296"/>
                                    <a:pt x="11" y="296"/>
                                    <a:pt x="11" y="296"/>
                                  </a:cubicBezTo>
                                  <a:cubicBezTo>
                                    <a:pt x="99" y="279"/>
                                    <a:pt x="99" y="279"/>
                                    <a:pt x="99" y="279"/>
                                  </a:cubicBezTo>
                                  <a:cubicBezTo>
                                    <a:pt x="99" y="340"/>
                                    <a:pt x="99" y="340"/>
                                    <a:pt x="99" y="340"/>
                                  </a:cubicBezTo>
                                  <a:cubicBezTo>
                                    <a:pt x="99" y="341"/>
                                    <a:pt x="99" y="341"/>
                                    <a:pt x="99" y="341"/>
                                  </a:cubicBezTo>
                                  <a:cubicBezTo>
                                    <a:pt x="99" y="347"/>
                                    <a:pt x="103" y="351"/>
                                    <a:pt x="109" y="351"/>
                                  </a:cubicBezTo>
                                  <a:cubicBezTo>
                                    <a:pt x="114" y="351"/>
                                    <a:pt x="118" y="347"/>
                                    <a:pt x="118" y="341"/>
                                  </a:cubicBezTo>
                                  <a:cubicBezTo>
                                    <a:pt x="118" y="341"/>
                                    <a:pt x="118" y="341"/>
                                    <a:pt x="118" y="341"/>
                                  </a:cubicBezTo>
                                  <a:cubicBezTo>
                                    <a:pt x="119" y="341"/>
                                    <a:pt x="119" y="341"/>
                                    <a:pt x="119" y="341"/>
                                  </a:cubicBezTo>
                                  <a:cubicBezTo>
                                    <a:pt x="119" y="275"/>
                                    <a:pt x="119" y="275"/>
                                    <a:pt x="119" y="275"/>
                                  </a:cubicBezTo>
                                  <a:cubicBezTo>
                                    <a:pt x="136" y="272"/>
                                    <a:pt x="136" y="272"/>
                                    <a:pt x="136" y="272"/>
                                  </a:cubicBezTo>
                                  <a:cubicBezTo>
                                    <a:pt x="141" y="272"/>
                                    <a:pt x="145" y="267"/>
                                    <a:pt x="145" y="262"/>
                                  </a:cubicBezTo>
                                  <a:close/>
                                  <a:moveTo>
                                    <a:pt x="44" y="19"/>
                                  </a:moveTo>
                                  <a:cubicBezTo>
                                    <a:pt x="99" y="19"/>
                                    <a:pt x="99" y="19"/>
                                    <a:pt x="99" y="19"/>
                                  </a:cubicBezTo>
                                  <a:cubicBezTo>
                                    <a:pt x="99" y="87"/>
                                    <a:pt x="99" y="87"/>
                                    <a:pt x="99" y="87"/>
                                  </a:cubicBezTo>
                                  <a:cubicBezTo>
                                    <a:pt x="44" y="87"/>
                                    <a:pt x="44" y="87"/>
                                    <a:pt x="44" y="87"/>
                                  </a:cubicBezTo>
                                  <a:lnTo>
                                    <a:pt x="44" y="19"/>
                                  </a:lnTo>
                                  <a:close/>
                                  <a:moveTo>
                                    <a:pt x="44" y="107"/>
                                  </a:moveTo>
                                  <a:cubicBezTo>
                                    <a:pt x="99" y="107"/>
                                    <a:pt x="99" y="107"/>
                                    <a:pt x="99" y="107"/>
                                  </a:cubicBezTo>
                                  <a:cubicBezTo>
                                    <a:pt x="99" y="175"/>
                                    <a:pt x="99" y="175"/>
                                    <a:pt x="99" y="175"/>
                                  </a:cubicBezTo>
                                  <a:cubicBezTo>
                                    <a:pt x="44" y="175"/>
                                    <a:pt x="44" y="175"/>
                                    <a:pt x="44" y="175"/>
                                  </a:cubicBezTo>
                                  <a:lnTo>
                                    <a:pt x="44" y="107"/>
                                  </a:lnTo>
                                  <a:close/>
                                  <a:moveTo>
                                    <a:pt x="44" y="269"/>
                                  </a:moveTo>
                                  <a:cubicBezTo>
                                    <a:pt x="44" y="194"/>
                                    <a:pt x="44" y="194"/>
                                    <a:pt x="44" y="194"/>
                                  </a:cubicBezTo>
                                  <a:cubicBezTo>
                                    <a:pt x="99" y="194"/>
                                    <a:pt x="99" y="194"/>
                                    <a:pt x="99" y="194"/>
                                  </a:cubicBezTo>
                                  <a:cubicBezTo>
                                    <a:pt x="99" y="259"/>
                                    <a:pt x="99" y="259"/>
                                    <a:pt x="99" y="259"/>
                                  </a:cubicBezTo>
                                  <a:lnTo>
                                    <a:pt x="44" y="2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  <wps:wsp>
                          <wps:cNvPr id="70" name="Freeform 150"/>
                          <wps:cNvSpPr/>
                          <wps:spPr>
                            <a:xfrm>
                              <a:off x="9140" y="8271"/>
                              <a:ext cx="260" cy="7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5421" y="0"/>
                                </a:cxn>
                                <a:cxn ang="0">
                                  <a:pos x="101566" y="26281"/>
                                </a:cxn>
                                <a:cxn ang="0">
                                  <a:pos x="101566" y="26281"/>
                                </a:cxn>
                                <a:cxn ang="0">
                                  <a:pos x="3762" y="465543"/>
                                </a:cxn>
                                <a:cxn ang="0">
                                  <a:pos x="3762" y="465543"/>
                                </a:cxn>
                                <a:cxn ang="0">
                                  <a:pos x="3762" y="469297"/>
                                </a:cxn>
                                <a:cxn ang="0">
                                  <a:pos x="3762" y="473052"/>
                                </a:cxn>
                                <a:cxn ang="0">
                                  <a:pos x="3762" y="473052"/>
                                </a:cxn>
                                <a:cxn ang="0">
                                  <a:pos x="30094" y="510596"/>
                                </a:cxn>
                                <a:cxn ang="0">
                                  <a:pos x="75234" y="484315"/>
                                </a:cxn>
                                <a:cxn ang="0">
                                  <a:pos x="75234" y="484315"/>
                                </a:cxn>
                                <a:cxn ang="0">
                                  <a:pos x="173038" y="45053"/>
                                </a:cxn>
                                <a:cxn ang="0">
                                  <a:pos x="173038" y="41298"/>
                                </a:cxn>
                                <a:cxn ang="0">
                                  <a:pos x="173038" y="41298"/>
                                </a:cxn>
                                <a:cxn ang="0">
                                  <a:pos x="173038" y="41298"/>
                                </a:cxn>
                                <a:cxn ang="0">
                                  <a:pos x="173038" y="37544"/>
                                </a:cxn>
                                <a:cxn ang="0">
                                  <a:pos x="135421" y="0"/>
                                </a:cxn>
                              </a:cxnLst>
                              <a:pathLst>
                                <a:path w="46" h="137">
                                  <a:moveTo>
                                    <a:pt x="36" y="0"/>
                                  </a:moveTo>
                                  <a:cubicBezTo>
                                    <a:pt x="32" y="0"/>
                                    <a:pt x="28" y="3"/>
                                    <a:pt x="27" y="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1" y="124"/>
                                    <a:pt x="1" y="124"/>
                                    <a:pt x="1" y="124"/>
                                  </a:cubicBezTo>
                                  <a:cubicBezTo>
                                    <a:pt x="1" y="124"/>
                                    <a:pt x="1" y="124"/>
                                    <a:pt x="1" y="124"/>
                                  </a:cubicBezTo>
                                  <a:cubicBezTo>
                                    <a:pt x="1" y="124"/>
                                    <a:pt x="1" y="125"/>
                                    <a:pt x="1" y="125"/>
                                  </a:cubicBezTo>
                                  <a:cubicBezTo>
                                    <a:pt x="1" y="126"/>
                                    <a:pt x="1" y="126"/>
                                    <a:pt x="1" y="126"/>
                                  </a:cubicBezTo>
                                  <a:cubicBezTo>
                                    <a:pt x="1" y="126"/>
                                    <a:pt x="1" y="126"/>
                                    <a:pt x="1" y="126"/>
                                  </a:cubicBezTo>
                                  <a:cubicBezTo>
                                    <a:pt x="0" y="130"/>
                                    <a:pt x="4" y="135"/>
                                    <a:pt x="8" y="136"/>
                                  </a:cubicBezTo>
                                  <a:cubicBezTo>
                                    <a:pt x="13" y="137"/>
                                    <a:pt x="18" y="134"/>
                                    <a:pt x="20" y="129"/>
                                  </a:cubicBezTo>
                                  <a:cubicBezTo>
                                    <a:pt x="20" y="129"/>
                                    <a:pt x="20" y="129"/>
                                    <a:pt x="20" y="129"/>
                                  </a:cubicBezTo>
                                  <a:cubicBezTo>
                                    <a:pt x="46" y="12"/>
                                    <a:pt x="46" y="12"/>
                                    <a:pt x="46" y="12"/>
                                  </a:cubicBezTo>
                                  <a:cubicBezTo>
                                    <a:pt x="46" y="12"/>
                                    <a:pt x="46" y="11"/>
                                    <a:pt x="46" y="11"/>
                                  </a:cubicBezTo>
                                  <a:cubicBezTo>
                                    <a:pt x="46" y="11"/>
                                    <a:pt x="46" y="11"/>
                                    <a:pt x="46" y="11"/>
                                  </a:cubicBezTo>
                                  <a:cubicBezTo>
                                    <a:pt x="46" y="11"/>
                                    <a:pt x="46" y="11"/>
                                    <a:pt x="46" y="11"/>
                                  </a:cubicBezTo>
                                  <a:cubicBezTo>
                                    <a:pt x="46" y="11"/>
                                    <a:pt x="46" y="10"/>
                                    <a:pt x="46" y="10"/>
                                  </a:cubicBezTo>
                                  <a:cubicBezTo>
                                    <a:pt x="46" y="4"/>
                                    <a:pt x="42" y="0"/>
                                    <a:pt x="3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3B4A"/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69" o:spid="_x0000_s1026" o:spt="203" style="position:absolute;left:0pt;margin-left:43.6pt;margin-top:340.45pt;height:93.4pt;width:331.15pt;z-index:251696128;mso-width-relative:page;mso-height-relative:page;" coordorigin="4316,4744" coordsize="6393,1803" o:gfxdata="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">
                <o:lock v:ext="edit" aspectratio="f"/>
                <v:group id="组合 270" o:spid="_x0000_s1026" o:spt="203" style="position:absolute;left:4316;top:4753;height:1789;width:1320;" coordorigin="6449,6990" coordsize="1510,204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44" o:spid="_x0000_s1026" o:spt="100" style="position:absolute;left:6482;top:8069;height:861;width:645;" fillcolor="#333B4A" filled="t" stroked="f" coordsize="115,153" o:gfxdata="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Kr2qC2AAAA2wAAAA8A&#10;AAAAAAAAAQAgAAAAIgAAAGRycy9kb3ducmV2LnhtbFBLAQIUABQAAAAIAIdO4kAzLwWeOwAAADkA&#10;AAAQAAAAAAAAAAEAIAAAAAUBAABkcnMvc2hhcGV4bWwueG1sUEsFBgAAAAAGAAYAWwEAAK8DAAAA&#10;AA==&#10;" path="m18,149c18,149,18,149,18,149c113,16,113,16,113,16c114,15,115,13,115,10c115,5,111,0,105,0c102,0,99,2,97,5c97,5,97,5,97,5c2,137,2,137,2,137c1,139,0,141,0,143c0,149,4,153,10,153c13,153,16,152,17,149c18,149,18,149,18,149xe">
                    <v:path o:connectlocs="67338,559651;67338,559651;422731,60097;430213,37560;392803,0;362875,18780;362875,18780;7482,514578;0,537115;37410,574675;63597,559651;67338,559651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5" o:spid="_x0000_s1026" o:spt="100" style="position:absolute;left:6449;top:6990;height:2046;width:1510;" fillcolor="#333B4A" filled="t" stroked="f" coordsize="269,364" o:gfxdata="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7DZqb4A&#10;AADbAAAADwAAAAAAAAABACAAAAAiAAAAZHJzL2Rvd25yZXYueG1sUEsBAhQAFAAAAAgAh07iQDMv&#10;BZ47AAAAOQAAABAAAAAAAAAAAQAgAAAADQEAAGRycy9zaGFwZXhtbC54bWxQSwUGAAAAAAYABgBb&#10;AQAAtwMAAAAA&#10;" path="m188,197c262,120,262,120,262,120c262,120,262,120,262,120c264,118,265,116,265,113c265,108,260,104,255,104c252,104,250,105,248,106c248,106,248,106,248,106c178,179,178,179,178,179c150,132,150,132,150,132c150,69,150,69,150,69c228,69,228,69,228,69c245,69,259,66,259,41c259,10,259,10,259,10c259,10,259,10,259,10c259,10,259,10,259,10c259,10,259,10,259,10c259,10,259,10,259,10c259,4,255,0,249,0c244,0,240,4,240,10c240,10,240,10,240,10c240,41,240,41,240,41c240,49,234,50,228,50c150,50,150,50,150,50c150,10,150,10,150,10c150,4,145,0,140,0c135,0,130,4,130,10c130,50,130,50,130,50c10,50,10,50,10,50c10,50,10,50,10,50c4,50,0,54,0,60c0,65,4,69,10,69c10,69,10,69,10,69c130,69,130,69,130,69c130,329,130,329,130,329c130,341,122,345,113,345c90,345,90,345,90,345c90,345,90,345,90,345c90,345,90,345,90,345c90,345,90,345,90,345c90,345,90,345,90,345c85,345,81,349,81,354c81,360,85,364,90,364c90,364,90,364,90,364c113,364,113,364,113,364c132,364,150,356,150,329c150,170,150,170,150,170c251,342,251,342,251,342c251,342,251,342,251,342c253,345,256,347,259,347c265,347,269,342,269,337c269,335,268,333,267,331l188,197xe">
                    <v:path o:connectlocs="704520,739744;981831,450606;981831,450606;993073,424320;955599,390525;929367,398035;929367,398035;667045,672153;562117,495666;562117,259098;854418,259098;970589,153957;970589,37550;970589,37550;970589,37550;970589,37550;970589,37550;933114,0;899387,37550;899387,37550;899387,153957;854418,187752;562117,187752;562117,37550;524642,0;487168,37550;487168,187752;37474,187752;37474,187752;0,225303;37474,259098;37474,259098;487168,259098;487168,1235410;423461,1295491;337270,1295491;337270,1295491;337270,1295491;337270,1295491;337270,1295491;303543,1329287;337270,1366837;337270,1366837;423461,1366837;562117,1235410;562117,638358;940609,1284226;940609,1284226;970589,1303001;1008063,1265451;1000568,1242920;704520,739744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6" o:spid="_x0000_s1026" o:spt="100" style="position:absolute;left:6504;top:7562;height:523;width:445;" fillcolor="#333B4A" filled="t" stroked="f" coordsize="79,93" o:gfxdata="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cDZu/&#10;AAAA2wAAAA8AAAAAAAAAAQAgAAAAIgAAAGRycy9kb3ducmV2LnhtbFBLAQIUABQAAAAIAIdO4kAz&#10;LwWeOwAAADkAAAAQAAAAAAAAAAEAIAAAAA4BAABkcnMvc2hhcGV4bWwueG1sUEsFBgAAAAAGAAYA&#10;WwEAALgDAAAAAA==&#10;" path="m77,78c77,77,76,77,76,76c18,4,18,4,18,4c18,4,18,4,17,4c17,4,17,4,17,4c17,4,17,4,17,4c15,1,13,0,9,0c4,0,0,4,0,10c0,13,1,15,3,17c61,88,61,88,61,88c63,91,66,93,69,93c74,93,79,88,79,83c79,81,78,79,77,78c77,78,77,78,77,78xe">
                    <v:path o:connectlocs="289347,292919;285590,285409;67640,15022;63882,15022;63882,15022;63882,15022;33820,0;0,37554;11273,63841;229223,330473;259285,349250;296863,311696;289347,292919;289347,292919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74" o:spid="_x0000_s1026" o:spt="203" style="position:absolute;left:7711;top:4744;height:1779;width:2998;" coordorigin="10301,7004" coordsize="3429,203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75" o:spid="_x0000_s1026" o:spt="203" style="position:absolute;left:12226;top:7061;height:1973;width:1504;" coordorigin="12226,7061" coordsize="1504,1973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Freeform 157" o:spid="_x0000_s1026" o:spt="100" style="position:absolute;left:12226;top:7061;height:1973;width:1505;" fillcolor="#333B4A" filled="t" stroked="f" coordsize="268,351" o:gfxdata="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UYTG/&#10;AAAA2wAAAA8AAAAAAAAAAQAgAAAAIgAAAGRycy9kb3ducmV2LnhtbFBLAQIUABQAAAAIAIdO4kAz&#10;LwWeOwAAADkAAAAQAAAAAAAAAAEAIAAAAA4BAABkcnMvc2hhcGV4bWwueG1sUEsFBgAAAAAGAAYA&#10;WwEAALgDAAAAAA==&#10;" path="m259,0c51,0,51,0,51,0c31,0,16,7,14,34c0,341,0,341,0,341c0,341,0,341,0,341c0,341,0,341,0,341c0,347,4,351,9,351c15,351,19,347,19,341c19,341,19,341,19,341c34,35,34,35,34,35c35,23,42,19,51,19c259,19,259,19,259,19c259,19,259,19,259,19c264,19,268,15,268,9c268,4,264,0,259,0xe">
                      <v:path o:connectlocs="971142,0;191229,0;52494,127633;0,1280086;0,1280086;0,1280086;33746,1317625;71242,1280086;71242,1280086;127486,131387;191229,71324;971142,71324;971142,71324;1004888,33785;971142,0" o:connectangles="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8" o:spid="_x0000_s1026" o:spt="100" style="position:absolute;left:12524;top:7280;height:1754;width:1122;" fillcolor="#333B4A" filled="t" stroked="f" coordsize="200,312" o:gfxdata="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JOE7sAAADb&#10;AAAADwAAAAAAAAABACAAAAAiAAAAZHJzL2Rvd25yZXYueG1sUEsBAhQAFAAAAAgAh07iQDMvBZ47&#10;AAAAOQAAABAAAAAAAAAAAQAgAAAACgEAAGRycy9zaGFwZXhtbC54bWxQSwUGAAAAAAYABgBbAQAA&#10;tAMAAAAA&#10;" path="m163,59c145,59,145,59,145,59c138,25,108,0,73,0c32,0,0,32,0,73c0,106,22,135,53,143c28,300,28,300,28,300c28,300,28,300,28,300c28,301,28,301,28,301c28,301,28,301,28,301c28,301,28,302,28,302c28,308,32,312,38,312c42,312,46,309,47,304c47,304,47,304,47,304c73,146,73,146,73,146c73,146,73,146,73,146c111,146,142,116,146,79c163,79,163,79,163,79c173,79,181,82,181,94c181,277,181,277,181,277c181,289,173,293,163,293c113,293,113,293,113,293c113,293,112,293,112,293c107,293,103,297,103,302c103,308,107,312,112,312c112,312,112,312,112,312c163,312,163,312,163,312c183,312,200,305,200,277c200,94,200,94,200,94c200,67,183,59,163,59xm73,126c43,126,19,102,19,73c19,43,43,19,73,19c102,19,126,43,126,73c126,102,102,126,73,126xe">
                      <v:path o:connectlocs="610680,221548;543243,221548;273495,0;0,274119;198565,536972;104902,1126514;104902,1126514;104902,1130269;104902,1130269;104902,1134025;142367,1171575;176086,1141535;176086,1141535;273495,548237;273495,548237;546989,296649;610680,296649;678117,352975;678117,1040148;610680,1100229;423355,1100229;419608,1100229;385890,1134025;419608,1171575;419608,1171575;610680,1171575;749300,1040148;749300,352975;610680,221548;273495,473136;71184,274119;273495,71346;472059,274119;273495,47313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9" o:spid="_x0000_s1026" o:spt="100" style="position:absolute;left:12697;top:7456;height:268;width:264;" fillcolor="#333B4A" filled="t" stroked="f" coordsize="47,48" o:gfxdata="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PS+74A&#10;AADbAAAADwAAAAAAAAABACAAAAAiAAAAZHJzL2Rvd25yZXYueG1sUEsBAhQAFAAAAAgAh07iQDMv&#10;BZ47AAAAOQAAABAAAAAAAAAAAQAgAAAADQEAAGRycy9zaGFwZXhtbC54bWxQSwUGAAAAAAYABgBb&#10;AQAAtwMAAAAA&#10;" path="m42,0c19,0,0,19,0,42c0,45,3,48,6,48c9,48,12,45,12,42c12,25,25,12,42,12c45,12,47,9,47,6c47,3,45,0,42,0xe">
                      <v:path o:connectlocs="157467,0;0,156964;22495,179387;44991,156964;157467,44847;176213,22423;157467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60" o:spid="_x0000_s1026" o:spt="100" style="position:absolute;left:12973;top:7741;height:168;width:179;" fillcolor="#333B4A" filled="t" stroked="f" coordsize="32,30" o:gfxdata="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9RSb4A&#10;AADbAAAADwAAAAAAAAABACAAAAAiAAAAZHJzL2Rvd25yZXYueG1sUEsBAhQAFAAAAAgAh07iQDMv&#10;BZ47AAAAOQAAABAAAAAAAAAAAQAgAAAADQEAAGRycy9zaGFwZXhtbC54bWxQSwUGAAAAAAYABgBb&#10;AQAAtwMAAAAA&#10;" path="m20,4c17,10,11,16,5,19c2,20,0,23,2,26c3,28,5,30,7,30c8,30,8,29,9,29c18,25,26,18,30,9c32,6,30,3,28,1c25,0,21,1,20,4xe">
                      <v:path o:connectlocs="74414,15028;18604,71384;7441,97684;26045,112712;33486,108955;111622,33814;104180,3757;74414,15028" o:connectangles="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组合 280" o:spid="_x0000_s1026" o:spt="203" style="position:absolute;left:10301;top:7004;height:2035;width:1534;" coordorigin="10301,7004" coordsize="1534,203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151" o:spid="_x0000_s1026" o:spt="100" style="position:absolute;left:10586;top:7639;height:1400;width:1146;" fillcolor="#333B4A" filled="t" stroked="f" coordsize="204,249" o:gfxdata="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6tbLsAAADb&#10;AAAADwAAAAAAAAABACAAAAAiAAAAZHJzL2Rvd25yZXYueG1sUEsBAhQAFAAAAAgAh07iQDMvBZ47&#10;AAAAOQAAABAAAAAAAAAAAQAgAAAACgEAAGRycy9zaGFwZXhtbC54bWxQSwUGAAAAAAYABgBbAQAA&#10;tAMAAAAA&#10;" path="m177,0c10,0,10,0,10,0c5,0,0,5,0,10c0,15,5,20,10,20c10,20,10,20,10,20c167,20,167,20,167,20c177,20,185,23,185,35c185,214,185,214,185,214c185,226,177,230,167,230c147,230,147,230,147,230c147,230,147,230,147,230c142,230,138,234,138,239c138,245,142,249,147,249c147,249,147,249,147,249c167,249,167,249,167,249c188,249,204,241,204,214c204,35,204,35,204,35c204,8,188,0,177,0xe">
                      <v:path o:connectlocs="663902,0;37509,0;0,37552;37509,75103;37509,75103;626393,75103;693909,131431;693909,803606;626393,863689;551376,863689;551376,863689;517618,897485;551376,935037;551376,935037;626393,935037;765175,803606;765175,131431;663902,0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2" o:spid="_x0000_s1026" o:spt="100" style="position:absolute;left:10627;top:7910;height:891;width:859;" fillcolor="#333B4A" filled="t" stroked="f" coordsize="153,159" o:gfxdata="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VoP97gAAADbAAAA&#10;DwAAAAAAAAABACAAAAAiAAAAZHJzL2Rvd25yZXYueG1sUEsBAhQAFAAAAAgAh07iQDMvBZ47AAAA&#10;OQAAABAAAAAAAAAAAQAgAAAABwEAAGRycy9zaGFwZXhtbC54bWxQSwUGAAAAAAYABgBbAQAAsQMA&#10;AAAA&#10;" path="m153,131c153,27,153,27,153,27c153,3,139,0,121,0c32,0,32,0,32,0c14,0,0,3,0,27c0,131,0,131,0,131c0,155,14,159,32,159c121,159,121,159,121,159c139,159,153,155,153,131xm133,131c133,138,128,139,121,139c32,139,32,139,32,139c25,139,20,138,20,131c20,91,20,91,20,91c133,91,133,91,133,91l133,131xm133,72c20,72,20,72,20,72c20,27,20,27,20,27c20,20,25,20,32,20c121,20,121,20,121,20c128,20,133,20,133,27l133,72xe">
                      <v:path o:connectlocs="573088,490477;573088,101091;453226,0;119862,0;0,101091;0,490477;119862,595312;453226,595312;573088,490477;498175,490477;453226,520430;119862,520430;74913,490477;74913,340713;498175,340713;498175,490477;498175,269575;74913,269575;74913,101091;119862,74882;453226,74882;498175,101091;498175,269575" o:connectangles="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4" o:spid="_x0000_s1026" o:spt="100" style="position:absolute;left:10301;top:7004;height:551;width:751;" fillcolor="#333B4A" filled="t" stroked="f" coordsize="134,98" o:gfxdata="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MaFob4A&#10;AADbAAAADwAAAAAAAAABACAAAAAiAAAAZHJzL2Rvd25yZXYueG1sUEsBAhQAFAAAAAgAh07iQDMv&#10;BZ47AAAAOQAAABAAAAAAAAAAAQAgAAAADQEAAGRycy9zaGFwZXhtbC54bWxQSwUGAAAAAAYABgBb&#10;AQAAtwMAAAAA&#10;" path="m65,89c65,89,65,89,65,89c65,56,65,56,65,56c125,56,125,56,125,56c125,56,125,56,125,56c125,56,125,56,125,56c130,56,134,52,134,46c134,41,130,37,125,37c125,37,125,37,125,37c31,37,31,37,31,37c41,13,41,13,41,13c41,13,41,13,41,13c41,12,41,11,41,9c41,4,37,0,31,0c27,0,24,2,22,6c0,56,0,56,0,56c46,56,46,56,46,56c46,88,46,88,46,88c46,88,46,88,46,89c46,94,50,98,55,98c61,98,65,94,65,89xe">
                      <v:path o:connectlocs="243338,334477;243338,334477;243338,210457;467957,210457;467957,210457;467957,210457;501650,172876;467957,139052;467957,139052;116053,139052;153490,48856;153490,48856;153490,33823;116053,0;82360,22549;0,210457;172208,210457;172208,330718;172208,334477;205901,368300;243338,334477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6" o:spid="_x0000_s1026" o:spt="100" style="position:absolute;left:10367;top:7910;height:1129;width:107;" fillcolor="#333B4A" filled="t" stroked="f" coordsize="19,201" o:gfxdata="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Njs1vQAA&#10;ANsAAAAPAAAAAAAAAAEAIAAAACIAAABkcnMvZG93bnJldi54bWxQSwECFAAUAAAACACHTuJAMy8F&#10;njsAAAA5AAAAEAAAAAAAAAABACAAAAAMAQAAZHJzL3NoYXBleG1sLnhtbFBLBQYAAAAABgAGAFsB&#10;AAC2AwAAAAA=&#10;" path="m10,0c4,0,0,4,0,9c0,191,0,191,0,191c0,191,0,191,0,191c0,197,4,201,10,201c15,201,19,197,19,191c19,191,19,191,19,191c19,9,19,9,19,9c19,4,15,0,10,0xe">
                      <v:path o:connectlocs="37599,0;0,33764;0,716546;0,716546;37599,754062;71438,716546;71438,716546;71438,33764;37599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5" o:spid="_x0000_s1026" o:spt="100" style="position:absolute;left:11109;top:7004;height:556;width:726;" fillcolor="#333B4A" filled="t" stroked="f" coordsize="129,99" o:gfxdata="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jtrrsAAADb&#10;AAAADwAAAAAAAAABACAAAAAiAAAAZHJzL2Rvd25yZXYueG1sUEsBAhQAFAAAAAgAh07iQDMvBZ47&#10;AAAAOQAAABAAAAAAAAAAAQAgAAAACgEAAGRycy9zaGFwZXhtbC54bWxQSwUGAAAAAAYABgBbAQAA&#10;tAMAAAAA&#10;" path="m119,37c119,37,119,37,119,37c31,37,31,37,31,37c41,13,41,13,41,13c41,13,41,13,41,13c41,12,42,11,42,9c42,4,37,0,32,0c27,0,24,2,22,6c0,56,0,56,0,56c43,56,43,56,43,56c43,89,43,89,43,89c43,89,43,89,43,89c43,89,43,89,43,89c43,94,47,99,53,99c58,99,62,94,62,89c62,89,62,89,62,89c62,89,62,89,62,89c62,56,62,56,62,56c119,56,119,56,119,56c119,56,119,56,119,56c119,56,119,56,119,56c124,56,129,52,129,46c129,41,124,37,119,37xe">
                      <v:path o:connectlocs="446654,138834;446654,138834;116355,138834;153889,48780;153889,48780;157643,33770;120109,0;82575,22514;0,210127;161396,210127;161396,333952;161396,333952;161396,333952;198930,371475;232711,333952;232711,333952;232711,333952;232711,210127;446654,210127;446654,210127;446654,210127;484188,172605;446654,138834" o:connectangles="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53" o:spid="_x0000_s1026" o:spt="100" style="position:absolute;left:10367;top:7578;height:281;width:107;" fillcolor="#333B4A" filled="t" stroked="f" coordsize="19,50" o:gfxdata="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Y8G74A&#10;AADbAAAADwAAAAAAAAABACAAAAAiAAAAZHJzL2Rvd25yZXYueG1sUEsBAhQAFAAAAAgAh07iQDMv&#10;BZ47AAAAOQAAABAAAAAAAAAAAQAgAAAADQEAAGRycy9zaGFwZXhtbC54bWxQSwUGAAAAAAYABgBb&#10;AQAAtwMAAAAA&#10;" path="m10,0c4,0,0,4,0,9c0,40,0,40,0,40c0,46,4,50,10,50c15,50,19,46,19,40c19,9,19,9,19,9c19,4,15,0,10,0xe">
                      <v:path o:connectlocs="37599,0;0,33719;0,149860;37599,187325;71438,149860;71438,33719;37599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组合 287" o:spid="_x0000_s1026" o:spt="203" style="position:absolute;left:5962;top:4803;height:1744;width:1360;" coordorigin="8332,7047" coordsize="1555,199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47" o:spid="_x0000_s1026" o:spt="100" style="position:absolute;left:9145;top:7047;height:1129;width:709;" fillcolor="#333B4A" filled="t" stroked="f" coordsize="126,201" o:gfxdata="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o25g&#10;wAAAANsAAAAPAAAAAAAAAAEAIAAAACIAAABkcnMvZG93bnJldi54bWxQSwECFAAUAAAACACHTuJA&#10;My8FnjsAAAA5AAAAEAAAAAAAAAABACAAAAAPAQAAZHJzL3NoYXBleG1sLnhtbFBLBQYAAAAABgAG&#10;AFsBAAC5AwAAAAA=&#10;" path="m32,201c95,201,95,201,95,201c112,201,126,198,126,173c126,28,126,28,126,28c126,3,112,0,95,0c32,0,32,0,32,0c15,0,0,3,0,28c0,173,0,173,0,173c0,198,15,201,32,201xm20,28c20,20,26,19,32,19c95,19,95,19,95,19c101,19,107,20,107,28c107,173,107,173,107,173c107,180,101,181,95,181c32,181,32,181,32,181c26,181,20,180,20,173l20,28xe">
                    <v:path o:connectlocs="120146,754062;356684,754062;473075,649019;473075,105043;356684,0;120146,0;0,105043;0,649019;120146,754062;75091,105043;120146,71279;356684,71279;401738,105043;401738,649019;356684,679031;120146,679031;75091,649019;75091,105043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8" o:spid="_x0000_s1026" o:spt="100" style="position:absolute;left:9623;top:8266;height:775;width:264;" fillcolor="#333B4A" filled="t" stroked="f" coordsize="47,138" o:gfxdata="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QrBe25AAAA2wAA&#10;AA8AAAAAAAAAAQAgAAAAIgAAAGRycy9kb3ducmV2LnhtbFBLAQIUABQAAAAIAIdO4kAzLwWeOwAA&#10;ADkAAAAQAAAAAAAAAAEAIAAAAAgBAABkcnMvc2hhcGV4bWwueG1sUEsFBgAAAAAGAAYAWwEAALID&#10;AAAAAA==&#10;" path="m19,8c19,8,19,8,19,8c18,3,13,0,8,1c3,2,0,7,1,12c1,12,1,12,1,12c1,13,1,13,1,13c1,13,1,13,1,13c1,13,1,13,1,13c27,129,27,129,27,129c27,129,27,129,28,130c28,130,28,130,28,130c28,130,28,130,28,130c29,133,31,136,35,137c40,138,45,135,46,130c47,128,47,127,46,125l19,8xe">
                    <v:path o:connectlocs="71235,30001;71235,30001;29994,3750;3749,45002;3749,45002;3749,48752;3749,48752;3749,48752;101229,483773;104978,487524;104978,487524;104978,487524;131222,513775;172464,487524;172464,468773;71235,30001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9" o:spid="_x0000_s1026" o:spt="100" style="position:absolute;left:8332;top:7063;height:1973;width:813;" fillcolor="#333B4A" filled="t" stroked="f" coordsize="145,351" o:gfxdata="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MuSi8AAAA&#10;2wAAAA8AAAAAAAAAAQAgAAAAIgAAAGRycy9kb3ducmV2LnhtbFBLAQIUABQAAAAIAIdO4kAzLwWe&#10;OwAAADkAAAAQAAAAAAAAAAEAIAAAAAsBAABkcnMvc2hhcGV4bWwueG1sUEsFBgAAAAAGAAYAWwEA&#10;ALUDAAAAAA==&#10;" path="m145,262c145,257,140,252,135,252c134,252,134,252,134,252c134,252,134,252,134,252c119,255,119,255,119,255c119,19,119,19,119,19c129,19,129,19,129,19c130,19,130,19,130,19c135,19,140,15,140,10c140,4,136,0,130,0c130,0,130,0,130,0c13,0,13,0,13,0c13,0,13,0,13,0c7,0,3,4,3,10c3,15,7,19,13,19c13,19,13,19,13,19c25,19,25,19,25,19c25,273,25,273,25,273c8,276,8,276,8,276c8,276,8,276,8,276c3,277,0,281,0,286c0,291,4,296,9,296c10,296,11,296,11,296c11,296,11,296,11,296c99,279,99,279,99,279c99,340,99,340,99,340c99,341,99,341,99,341c99,347,103,351,109,351c114,351,118,347,118,341c118,341,118,341,118,341c119,341,119,341,119,341c119,275,119,275,119,275c136,272,136,272,136,272c141,272,145,267,145,262xm44,19c99,19,99,19,99,19c99,87,99,87,99,87c44,87,44,87,44,87l44,19xm44,107c99,107,99,107,99,107c99,175,99,175,99,175c44,175,44,175,44,175l44,107xm44,269c44,194,44,194,44,194c99,194,99,194,99,194c99,259,99,259,99,259l44,269xe">
                    <v:path o:connectlocs="542925,983526;505482,945987;501738,945987;501738,945987;445573,957249;445573,71324;483016,71324;486760,71324;524203,37539;486760,0;486760,0;48676,0;48676,0;11233,37539;48676,71324;48676,71324;93608,71324;93608,1024819;29954,1036081;29954,1036081;0,1073620;33699,1111160;41187,1111160;41187,1111160;370687,1047343;370687,1276332;370687,1280086;408130,1317625;441829,1280086;441829,1280086;445573,1280086;445573,1032327;509226,1021066;542925,983526;164750,71324;370687,71324;370687,326591;164750,326591;164750,71324;164750,401669;370687,401669;370687,656936;164750,656936;164750,401669;164750,1009804;164750,728260;370687,728260;370687,972265;164750,1009804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0" o:spid="_x0000_s1026" o:spt="100" style="position:absolute;left:9140;top:8271;height:770;width:260;" fillcolor="#333B4A" filled="t" stroked="f" coordsize="46,137" o:gfxdata="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QVAbgAAADbAAAA&#10;DwAAAAAAAAABACAAAAAiAAAAZHJzL2Rvd25yZXYueG1sUEsBAhQAFAAAAAgAh07iQDMvBZ47AAAA&#10;OQAAABAAAAAAAAAAAQAgAAAABwEAAGRycy9zaGFwZXhtbC54bWxQSwUGAAAAAAYABgBbAQAAsQMA&#10;AAAA&#10;" path="m36,0c32,0,28,3,27,7c27,7,27,7,27,7c1,124,1,124,1,124c1,124,1,124,1,124c1,124,1,125,1,125c1,126,1,126,1,126c1,126,1,126,1,126c0,130,4,135,8,136c13,137,18,134,20,129c20,129,20,129,20,129c46,12,46,12,46,12c46,12,46,11,46,11c46,11,46,11,46,11c46,11,46,11,46,11c46,11,46,10,46,10c46,4,42,0,36,0xe">
                    <v:path o:connectlocs="135421,0;101566,26281;101566,26281;3762,465543;3762,465543;3762,469297;3762,473052;3762,473052;30094,510596;75234,484315;75234,484315;173038,45053;173038,41298;173038,41298;173038,41298;173038,37544;135421,0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-1171575</wp:posOffset>
            </wp:positionH>
            <wp:positionV relativeFrom="paragraph">
              <wp:posOffset>-942975</wp:posOffset>
            </wp:positionV>
            <wp:extent cx="7634605" cy="10799445"/>
            <wp:effectExtent l="0" t="0" r="4445" b="1905"/>
            <wp:wrapNone/>
            <wp:docPr id="1" name="图片 268" descr="简约创意灯泡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8" descr="简约创意灯泡简历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 w:eastAsia="宋体"/>
          <w:kern w:val="2"/>
          <w:sz w:val="21"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-441325</wp:posOffset>
            </wp:positionV>
            <wp:extent cx="755650" cy="1145540"/>
            <wp:effectExtent l="9525" t="9525" r="15875" b="26035"/>
            <wp:wrapNone/>
            <wp:docPr id="74" name="图片 298" descr="C:\Users\Administrator\Desktop\登记照4\0008.jpg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98" descr="C:\Users\Administrator\Desktop\登记照4\0008.jpg000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1145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333B4A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-319405</wp:posOffset>
                </wp:positionV>
                <wp:extent cx="2343150" cy="904875"/>
                <wp:effectExtent l="0" t="0" r="0" b="0"/>
                <wp:wrapNone/>
                <wp:docPr id="4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904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3484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000000" w:sz="4" w:space="0"/>
                                <w:right w:val="none" w:color="auto" w:sz="0" w:space="0"/>
                                <w:insideH w:val="single" w:color="000000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82"/>
                              <w:gridCol w:w="290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000000" w:sz="4" w:space="0"/>
                                  <w:right w:val="none" w:color="auto" w:sz="0" w:space="0"/>
                                  <w:insideH w:val="single" w:color="000000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58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70815" cy="170815"/>
                                        <wp:effectExtent l="0" t="0" r="635" b="635"/>
                                        <wp:docPr id="82" name="图片 20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2" name="图片 20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  <w:t>188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  <w:t>0000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  <w:t>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000000" w:sz="4" w:space="0"/>
                                  <w:right w:val="none" w:color="auto" w:sz="0" w:space="0"/>
                                  <w:insideH w:val="single" w:color="000000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58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70815" cy="170815"/>
                                        <wp:effectExtent l="0" t="0" r="635" b="635"/>
                                        <wp:docPr id="83" name="图片 21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3" name="图片 21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Buildingtimes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gmail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000000" w:sz="4" w:space="0"/>
                                  <w:right w:val="none" w:color="auto" w:sz="0" w:space="0"/>
                                  <w:insideH w:val="single" w:color="000000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58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00000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70815" cy="170815"/>
                                        <wp:effectExtent l="0" t="0" r="635" b="635"/>
                                        <wp:docPr id="84" name="图片 22" descr="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4" name="图片 22" descr="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0815" cy="170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0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66660666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85.65pt;margin-top:-25.15pt;height:71.25pt;width:184.5pt;z-index:251695104;mso-width-relative:page;mso-height-relative:page;" fillcolor="#FFFFFF" filled="t" stroked="f" coordsize="21600,21600" o:gfxdata="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k&#10;IWW32AAAAAoBAAAPAAAAAAAAAAEAIAAAACIAAABkcnMvZG93bnJldi54bWxQSwECFAAUAAAACACH&#10;TuJATHpevOsBAACqAwAADgAAAAAAAAABACAAAAAnAQAAZHJzL2Uyb0RvYy54bWxQSwUGAAAAAAYA&#10;BgBZAQAAh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3484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000000" w:sz="4" w:space="0"/>
                          <w:right w:val="none" w:color="auto" w:sz="0" w:space="0"/>
                          <w:insideH w:val="single" w:color="000000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82"/>
                        <w:gridCol w:w="290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000000" w:sz="4" w:space="0"/>
                            <w:right w:val="none" w:color="auto" w:sz="0" w:space="0"/>
                            <w:insideH w:val="single" w:color="000000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58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0815" cy="170815"/>
                                  <wp:effectExtent l="0" t="0" r="635" b="635"/>
                                  <wp:docPr id="82" name="图片 20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图片 20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0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  <w:t>188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  <w:t>0000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  <w:t>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000000" w:sz="4" w:space="0"/>
                            <w:right w:val="none" w:color="auto" w:sz="0" w:space="0"/>
                            <w:insideH w:val="single" w:color="000000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58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70815" cy="170815"/>
                                  <wp:effectExtent l="0" t="0" r="635" b="635"/>
                                  <wp:docPr id="83" name="图片 21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图片 21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0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Buildingtimes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gmail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000000" w:sz="4" w:space="0"/>
                            <w:right w:val="none" w:color="auto" w:sz="0" w:space="0"/>
                            <w:insideH w:val="single" w:color="000000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58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70815" cy="170815"/>
                                  <wp:effectExtent l="0" t="0" r="635" b="635"/>
                                  <wp:docPr id="84" name="图片 22" descr="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" name="图片 22" descr="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81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0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66660666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5096510</wp:posOffset>
                </wp:positionV>
                <wp:extent cx="2649855" cy="1757680"/>
                <wp:effectExtent l="0" t="0" r="0" b="0"/>
                <wp:wrapNone/>
                <wp:docPr id="2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855" cy="17576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403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9"/>
                              <w:gridCol w:w="261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职业技能｜Professional Skills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top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top w:val="single" w:color="auto" w:sz="4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80808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PHOTOSHOP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  <w:t>ILLUSTRATOR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  <w:t>INDESIGN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  <w:t>FLASH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  <w:t>MS OFFICE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1419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eastAsia="zh-CN"/>
                                    </w:rPr>
                                    <w:t>HTML5 CSS3</w:t>
                                  </w:r>
                                </w:p>
                              </w:tc>
                              <w:tc>
                                <w:tcPr>
                                  <w:tcW w:w="2612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0.55pt;margin-top:401.3pt;height:138.4pt;width:208.65pt;z-index:251671552;mso-width-relative:page;mso-height-relative:page;" fillcolor="#FFFFFF" filled="t" stroked="f" coordsize="21600,21600" o:gfxdata="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VGuczaAAAADQEAAA8A&#10;AAAAAAAAAQAgAAAAIgAAAGRycy9kb3ducmV2LnhtbFBLAQIUABQAAAAIAIdO4kBYLwWu3AEAAJQD&#10;AAAOAAAAAAAAAAEAIAAAACkBAABkcnMvZTJvRG9jLnhtbFBLBQYAAAAABgAGAFkBAAB3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403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9"/>
                        <w:gridCol w:w="2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4031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职业技能｜Professional Skills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419" w:type="dxa"/>
                            <w:tcBorders>
                              <w:top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612" w:type="dxa"/>
                            <w:tcBorders>
                              <w:top w:val="single" w:color="auto" w:sz="4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PHOTOSHOP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  <w:t>ILLUSTRATOR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  <w:t>INDESIGN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  <w:t>FLASH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  <w:t>MS OFFICE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1419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eastAsia="zh-CN"/>
                              </w:rPr>
                              <w:t>HTML5 CSS3</w:t>
                            </w:r>
                          </w:p>
                        </w:tc>
                        <w:tc>
                          <w:tcPr>
                            <w:tcW w:w="2612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-285115</wp:posOffset>
                </wp:positionV>
                <wp:extent cx="2362835" cy="844550"/>
                <wp:effectExtent l="0" t="0" r="0" b="0"/>
                <wp:wrapNone/>
                <wp:docPr id="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35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3560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240" w:lineRule="atLeast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梦舒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2" w:hRule="atLeast"/>
                              </w:trPr>
                              <w:tc>
                                <w:tcPr>
                                  <w:tcW w:w="3560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240" w:lineRule="atLeast"/>
                                    <w:jc w:val="both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2"/>
                                      <w:szCs w:val="22"/>
                                      <w:lang w:eastAsia="zh-CN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240" w:lineRule="atLeast"/>
                              <w:jc w:val="left"/>
                              <w:rPr>
                                <w:rFonts w:hint="eastAsia" w:ascii="微软雅黑" w:hAnsi="微软雅黑" w:eastAsia="微软雅黑"/>
                                <w:color w:val="3D5D77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80.5pt;margin-top:-22.45pt;height:66.5pt;width:186.05pt;z-index:251659264;mso-width-relative:page;mso-height-relative:page;" filled="f" stroked="f" coordsize="21600,21600" o:gfxdata="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Ma71H1wAAAAoBAAAPAAAA&#10;AAAAAAEAIAAAACIAAABkcnMvZG93bnJldi54bWxQSwECFAAUAAAACACHTuJA79GHmKQBAAAu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35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6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0" w:hRule="atLeast"/>
                        </w:trPr>
                        <w:tc>
                          <w:tcPr>
                            <w:tcW w:w="3560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240" w:lineRule="atLeast"/>
                              <w:jc w:val="both"/>
                              <w:rPr>
                                <w:rFonts w:hint="eastAsia" w:ascii="黑体" w:hAnsi="黑体" w:eastAsia="黑体" w:cs="黑体"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梦舒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2" w:hRule="atLeast"/>
                        </w:trPr>
                        <w:tc>
                          <w:tcPr>
                            <w:tcW w:w="3560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240" w:lineRule="atLeast"/>
                              <w:jc w:val="both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spacing w:line="240" w:lineRule="atLeast"/>
                        <w:jc w:val="left"/>
                        <w:rPr>
                          <w:rFonts w:hint="eastAsia" w:ascii="微软雅黑" w:hAnsi="微软雅黑" w:eastAsia="微软雅黑"/>
                          <w:color w:val="3D5D77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3637915</wp:posOffset>
                </wp:positionV>
                <wp:extent cx="635" cy="851535"/>
                <wp:effectExtent l="4445" t="0" r="13970" b="5715"/>
                <wp:wrapNone/>
                <wp:docPr id="35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515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margin-left:210.55pt;margin-top:286.45pt;height:67.05pt;width:0.05pt;z-index:251680768;mso-width-relative:page;mso-height-relative:page;" filled="f" stroked="t" coordsize="21600,21600" o:gfxdata="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RGoKzbAAAACwEAAA8AAAAAAAAAAQAgAAAAIgAA&#10;AGRycy9kb3ducmV2LnhtbFBLAQIUABQAAAAIAIdO4kCiR/PzzAEAAJADAAAOAAAAAAAAAAEAIAAA&#10;ACoBAABkcnMvZTJvRG9jLnhtbFBLBQYAAAAABgAGAFkBAABoBQAAAAA=&#10;">
                <v:fill on="f" focussize="0,0"/>
                <v:stroke weight="0.5pt" color="#33333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4943475</wp:posOffset>
                </wp:positionV>
                <wp:extent cx="635" cy="1087120"/>
                <wp:effectExtent l="4445" t="0" r="13970" b="17780"/>
                <wp:wrapNone/>
                <wp:docPr id="36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871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margin-left:210.6pt;margin-top:389.25pt;height:85.6pt;width:0.05pt;z-index:251681792;mso-width-relative:page;mso-height-relative:page;" filled="f" stroked="t" coordsize="21600,21600" o:gfxdata="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ZxzufbAAAACwEAAA8AAAAAAAAAAQAg&#10;AAAAIgAAAGRycy9kb3ducmV2LnhtbFBLAQIUABQAAAAIAIdO4kAYPE450gEAAJEDAAAOAAAAAAAA&#10;AAEAIAAAACoBAABkcnMvZTJvRG9jLnhtbFBLBQYAAAAABgAGAFkBAABuBQAAAAA=&#10;">
                <v:fill on="f" focussize="0,0"/>
                <v:stroke weight="0.5pt" color="#33333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6463665</wp:posOffset>
                </wp:positionV>
                <wp:extent cx="635" cy="676910"/>
                <wp:effectExtent l="24765" t="0" r="31750" b="8890"/>
                <wp:wrapNone/>
                <wp:docPr id="37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769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333333"/>
                          </a:solidFill>
                          <a:prstDash val="solid"/>
                          <a:headEnd type="none" w="med" len="med"/>
                          <a:tailEnd type="triangle" w="sm" len="sm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margin-left:210.65pt;margin-top:508.95pt;height:53.3pt;width:0.05pt;z-index:251682816;mso-width-relative:page;mso-height-relative:page;" filled="f" stroked="t" coordsize="21600,21600" o:gfxdata="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sUXvDbAAAADQEAAA8A&#10;AAAAAAAAAQAgAAAAIgAAAGRycy9kb3ducmV2LnhtbFBLAQIUABQAAAAIAIdO4kC6FFRD2wEAAJID&#10;AAAOAAAAAAAAAAEAIAAAACoBAABkcnMvZTJvRG9jLnhtbFBLBQYAAAAABgAGAFkBAAB3BQAAAAA=&#10;">
                <v:fill on="f" focussize="0,0"/>
                <v:stroke weight="0.5pt" color="#333333" joinstyle="round" endarrow="block" endarrowwidth="narrow" endarrowlength="short"/>
                <v:imagedata o:title=""/>
                <o:lock v:ext="edit" aspectratio="f"/>
              </v:lin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2677795</wp:posOffset>
                </wp:positionV>
                <wp:extent cx="3565525" cy="4796155"/>
                <wp:effectExtent l="0" t="0" r="0" b="0"/>
                <wp:wrapNone/>
                <wp:docPr id="33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525" cy="4796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542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02"/>
                              <w:gridCol w:w="2721"/>
                              <w:gridCol w:w="190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5429" w:type="dxa"/>
                                  <w:gridSpan w:val="3"/>
                                  <w:tcBorders>
                                    <w:bottom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实践经验｜Work Experience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3" w:hRule="atLeast"/>
                              </w:trPr>
                              <w:tc>
                                <w:tcPr>
                                  <w:tcW w:w="802" w:type="dxa"/>
                                  <w:tcBorders>
                                    <w:top w:val="single" w:color="333333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tcBorders>
                                    <w:top w:val="single" w:color="333333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333333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0C0C0C"/>
                                      <w:sz w:val="48"/>
                                      <w:szCs w:val="48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出版社原画部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2011.4-2012.7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802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808080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职位：插画师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工作属性：兼职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29" w:hRule="atLeast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808080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从事科普漫画的绘制，并担任漫画主笔；负责设定人物形象，整体风格，色彩等；分配其他漫画师的工作，保证作品能按时并且高质量完成。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802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7" w:hRule="atLeast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0C0C0C"/>
                                      <w:sz w:val="48"/>
                                      <w:szCs w:val="48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影视传媒有限公司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2012.7-2014.9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802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职位：美术编辑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 xml:space="preserve"> 工作属性：实习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89" w:hRule="atLeast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负责杂志排版，统一杂志风格；负责杂志插图的绘画，运用作图软件，提高图片表现力；负责杂志社衍生产品的包装设计；参与图书构思方案的创编、规划；组织美术稿件，对稿件进行组织，加工审核。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802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802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5F5F5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0C0C0C"/>
                                      <w:sz w:val="48"/>
                                      <w:szCs w:val="48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网络科技有限公司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2014.9-至今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802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B6D7C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1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职位：网页设计师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0C0C0C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工作属性：全职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09" w:hRule="atLeast"/>
                              </w:trPr>
                              <w:tc>
                                <w:tcPr>
                                  <w:tcW w:w="802" w:type="dxa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</w:pBdr>
                                    <w:spacing w:before="0" w:beforeAutospacing="0" w:after="0" w:afterAutospacing="0" w:line="360" w:lineRule="atLeast"/>
                                    <w:ind w:right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kern w:val="2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27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pStyle w:val="2"/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</w:pBdr>
                                    <w:spacing w:before="0" w:beforeAutospacing="0" w:after="0" w:afterAutospacing="0" w:line="360" w:lineRule="atLeast"/>
                                    <w:ind w:right="0"/>
                                    <w:jc w:val="both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kern w:val="2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kern w:val="2"/>
                                      <w:sz w:val="20"/>
                                      <w:szCs w:val="20"/>
                                      <w:lang w:val="en-US" w:eastAsia="zh-CN" w:bidi="zh-CN"/>
                                    </w:rPr>
                                    <w:t>负责对网站整体表现风格的定位，对用户视觉感受的整体把握；进行网页的具体设计制作；产品目录的平面设计；各类活动的广告设计；协助开发人员页面设计等工作。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FFFFF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89.05pt;margin-top:210.85pt;height:377.65pt;width:280.75pt;z-index:251678720;mso-width-relative:page;mso-height-relative:page;" fillcolor="#FFFFFF" filled="t" stroked="f" coordsize="21600,21600" o:gfxdata="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nPocn2gAAAAwBAAAP&#10;AAAAAAAAAAEAIAAAACIAAABkcnMvZG93bnJldi54bWxQSwECFAAUAAAACACHTuJAqdqIwN0BAACU&#10;AwAADgAAAAAAAAABACAAAAApAQAAZHJzL2Uyb0RvYy54bWxQSwUGAAAAAAYABgBZAQAAe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542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02"/>
                        <w:gridCol w:w="2721"/>
                        <w:gridCol w:w="190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8" w:hRule="atLeast"/>
                        </w:trPr>
                        <w:tc>
                          <w:tcPr>
                            <w:tcW w:w="5429" w:type="dxa"/>
                            <w:gridSpan w:val="3"/>
                            <w:tcBorders>
                              <w:bottom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实践经验｜Work Experience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3" w:hRule="atLeast"/>
                        </w:trPr>
                        <w:tc>
                          <w:tcPr>
                            <w:tcW w:w="802" w:type="dxa"/>
                            <w:tcBorders>
                              <w:top w:val="single" w:color="333333" w:sz="4" w:space="0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tcBorders>
                              <w:top w:val="single" w:color="333333" w:sz="4" w:space="0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802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333333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0C0C0C"/>
                                <w:sz w:val="48"/>
                                <w:szCs w:val="48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21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出版社原画部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2011.4-2012.7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2" w:hRule="atLeast"/>
                        </w:trPr>
                        <w:tc>
                          <w:tcPr>
                            <w:tcW w:w="802" w:type="dxa"/>
                            <w:vMerge w:val="continue"/>
                            <w:vAlign w:val="top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职位：插画师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工作属性：兼职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29" w:hRule="atLeast"/>
                        </w:trPr>
                        <w:tc>
                          <w:tcPr>
                            <w:tcW w:w="802" w:type="dxa"/>
                            <w:vMerge w:val="restart"/>
                            <w:vAlign w:val="top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从事科普漫画的绘制，并担任漫画主笔；负责设定人物形象，整体风格，色彩等；分配其他漫画师的工作，保证作品能按时并且高质量完成。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7" w:hRule="atLeast"/>
                        </w:trPr>
                        <w:tc>
                          <w:tcPr>
                            <w:tcW w:w="802" w:type="dxa"/>
                            <w:vMerge w:val="continue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7" w:hRule="atLeast"/>
                        </w:trPr>
                        <w:tc>
                          <w:tcPr>
                            <w:tcW w:w="802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0C0C0C"/>
                                <w:sz w:val="48"/>
                                <w:szCs w:val="48"/>
                                <w:lang w:val="en-US"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21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影视传媒有限公司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2012.7-2014.9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4" w:hRule="atLeast"/>
                        </w:trPr>
                        <w:tc>
                          <w:tcPr>
                            <w:tcW w:w="802" w:type="dxa"/>
                            <w:vMerge w:val="continue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职位：美术编辑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 xml:space="preserve"> 工作属性：实习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89" w:hRule="atLeast"/>
                        </w:trPr>
                        <w:tc>
                          <w:tcPr>
                            <w:tcW w:w="802" w:type="dxa"/>
                            <w:vMerge w:val="restart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负责杂志排版，统一杂志风格；负责杂志插图的绘画，运用作图软件，提高图片表现力；负责杂志社衍生产品的包装设计；参与图书构思方案的创编、规划；组织美术稿件，对稿件进行组织，加工审核。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802" w:type="dxa"/>
                            <w:vMerge w:val="continue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802" w:type="dxa"/>
                            <w:vMerge w:val="restart"/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0C0C0C"/>
                                <w:sz w:val="48"/>
                                <w:szCs w:val="48"/>
                                <w:lang w:val="en-US" w:eastAsia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21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网络科技有限公司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2014.9-至今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6" w:hRule="atLeast"/>
                        </w:trPr>
                        <w:tc>
                          <w:tcPr>
                            <w:tcW w:w="802" w:type="dxa"/>
                            <w:vMerge w:val="continue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721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职位：网页设计师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0C0C0C"/>
                                <w:sz w:val="20"/>
                                <w:szCs w:val="20"/>
                                <w:lang w:val="en-US" w:eastAsia="zh-CN"/>
                              </w:rPr>
                              <w:t>工作属性：全职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09" w:hRule="atLeast"/>
                        </w:trPr>
                        <w:tc>
                          <w:tcPr>
                            <w:tcW w:w="802" w:type="dxa"/>
                            <w:vAlign w:val="center"/>
                          </w:tcPr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</w:pBdr>
                              <w:spacing w:before="0" w:beforeAutospacing="0" w:after="0" w:afterAutospacing="0" w:line="360" w:lineRule="atLeast"/>
                              <w:ind w:right="0"/>
                              <w:jc w:val="left"/>
                              <w:rPr>
                                <w:rFonts w:hint="eastAsia" w:ascii="幼圆" w:hAnsi="幼圆" w:eastAsia="幼圆" w:cs="幼圆"/>
                                <w:color w:val="5F5F5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</w:p>
                        </w:tc>
                        <w:tc>
                          <w:tcPr>
                            <w:tcW w:w="4627" w:type="dxa"/>
                            <w:gridSpan w:val="2"/>
                            <w:vAlign w:val="center"/>
                          </w:tcPr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</w:pBdr>
                              <w:spacing w:before="0" w:beforeAutospacing="0" w:after="0" w:afterAutospacing="0" w:line="360" w:lineRule="atLeast"/>
                              <w:ind w:right="0"/>
                              <w:jc w:val="both"/>
                              <w:rPr>
                                <w:rFonts w:hint="eastAsia" w:ascii="幼圆" w:hAnsi="幼圆" w:eastAsia="幼圆" w:cs="幼圆"/>
                                <w:color w:val="5F5F5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kern w:val="2"/>
                                <w:sz w:val="20"/>
                                <w:szCs w:val="20"/>
                                <w:lang w:val="en-US" w:eastAsia="zh-CN" w:bidi="zh-CN"/>
                              </w:rPr>
                              <w:t>负责对网站整体表现风格的定位，对用户视觉感受的整体把握；进行网页的具体设计制作；产品目录的平面设计；各类活动的广告设计；协助开发人员页面设计等工作。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FFFFFF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907415</wp:posOffset>
                </wp:positionV>
                <wp:extent cx="2648585" cy="1551305"/>
                <wp:effectExtent l="0" t="0" r="0" b="0"/>
                <wp:wrapNone/>
                <wp:docPr id="4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55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403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06"/>
                              <w:gridCol w:w="32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基本信息｜Basic Info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top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top w:val="single" w:color="auto" w:sz="4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年龄：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28周岁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学校：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美术学院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专业: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美术设计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学历: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806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籍贯:</w:t>
                                  </w:r>
                                </w:p>
                              </w:tc>
                              <w:tc>
                                <w:tcPr>
                                  <w:tcW w:w="3225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上海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07" o:spid="_x0000_s1026" o:spt="202" type="#_x0000_t202" style="position:absolute;left:0pt;margin-left:-50.75pt;margin-top:71.45pt;height:122.15pt;width:208.55pt;z-index:251661312;mso-width-relative:page;mso-height-relative:page;" fillcolor="#FFFFFF" filled="t" stroked="f" coordsize="21600,21600" o:gfxdata="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jEHrNoAAAAMAQAA&#10;DwAAAAAAAAABACAAAAAiAAAAZHJzL2Rvd25yZXYueG1sUEsBAhQAFAAAAAgAh07iQLhenojeAQAA&#10;lAMAAA4AAAAAAAAAAQAgAAAAKQEAAGRycy9lMm9Eb2MueG1sUEsFBgAAAAAGAAYAWQEAAHkFAAAA&#10;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403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06"/>
                        <w:gridCol w:w="32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4031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基本信息｜Basic Info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806" w:type="dxa"/>
                            <w:tcBorders>
                              <w:top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225" w:type="dxa"/>
                            <w:tcBorders>
                              <w:top w:val="single" w:color="auto" w:sz="4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年龄：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28周岁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学校：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美术学院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专业: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美术设计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学历: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0" w:hRule="atLeast"/>
                        </w:trPr>
                        <w:tc>
                          <w:tcPr>
                            <w:tcW w:w="806" w:type="dxa"/>
                            <w:tcBorders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3F3F3F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籍贯:</w:t>
                            </w:r>
                          </w:p>
                        </w:tc>
                        <w:tc>
                          <w:tcPr>
                            <w:tcW w:w="3225" w:type="dxa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上海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905510</wp:posOffset>
                </wp:positionV>
                <wp:extent cx="3569970" cy="1673860"/>
                <wp:effectExtent l="0" t="0" r="0" b="0"/>
                <wp:wrapNone/>
                <wp:docPr id="3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1673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542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721"/>
                              <w:gridCol w:w="270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5429" w:type="dxa"/>
                                  <w:gridSpan w:val="2"/>
                                  <w:tcBorders>
                                    <w:bottom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教育经历｜Education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03" w:hRule="atLeast"/>
                              </w:trPr>
                              <w:tc>
                                <w:tcPr>
                                  <w:tcW w:w="5429" w:type="dxa"/>
                                  <w:gridSpan w:val="2"/>
                                  <w:tcBorders>
                                    <w:top w:val="single" w:color="333333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721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美术学院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  <w:tcBorders>
                                    <w:bottom w:val="single" w:color="333333" w:sz="4" w:space="0"/>
                                  </w:tcBorders>
                                  <w:shd w:val="clear" w:color="auto" w:fill="F1F1F1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2008.9-2012.7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2721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专业：美术设计</w:t>
                                  </w:r>
                                </w:p>
                              </w:tc>
                              <w:tc>
                                <w:tcPr>
                                  <w:tcW w:w="2708" w:type="dxa"/>
                                  <w:tcBorders>
                                    <w:top w:val="single" w:color="333333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righ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学历：本科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29" w:hRule="atLeast"/>
                              </w:trPr>
                              <w:tc>
                                <w:tcPr>
                                  <w:tcW w:w="5429" w:type="dxa"/>
                                  <w:gridSpan w:val="2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专业摄影及摄影作品欣赏、专业摄影技术、出版物设计、古典工艺、超级写实油画、包装设计、广告摄影、印刷艺术与书籍装帧设计、设计艺术学概论、设计色彩等。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FFFFFF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88.55pt;margin-top:71.3pt;height:131.8pt;width:281.1pt;z-index:251677696;mso-width-relative:page;mso-height-relative:page;" fillcolor="#FFFFFF" filled="t" stroked="f" coordsize="21600,21600" o:gfxdata="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qruBPaAAAACwEAAA8A&#10;AAAAAAAAAQAgAAAAIgAAAGRycy9kb3ducmV2LnhtbFBLAQIUABQAAAAIAIdO4kD6DlOX3AEAAJQD&#10;AAAOAAAAAAAAAAEAIAAAACkBAABkcnMvZTJvRG9jLnhtbFBLBQYAAAAABgAGAFkBAAB3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542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721"/>
                        <w:gridCol w:w="270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8" w:hRule="atLeast"/>
                        </w:trPr>
                        <w:tc>
                          <w:tcPr>
                            <w:tcW w:w="5429" w:type="dxa"/>
                            <w:gridSpan w:val="2"/>
                            <w:tcBorders>
                              <w:bottom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教育经历｜Education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03" w:hRule="atLeast"/>
                        </w:trPr>
                        <w:tc>
                          <w:tcPr>
                            <w:tcW w:w="5429" w:type="dxa"/>
                            <w:gridSpan w:val="2"/>
                            <w:tcBorders>
                              <w:top w:val="single" w:color="333333" w:sz="4" w:space="0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1" w:hRule="atLeast"/>
                        </w:trPr>
                        <w:tc>
                          <w:tcPr>
                            <w:tcW w:w="2721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美术学院</w:t>
                            </w:r>
                          </w:p>
                        </w:tc>
                        <w:tc>
                          <w:tcPr>
                            <w:tcW w:w="2708" w:type="dxa"/>
                            <w:tcBorders>
                              <w:bottom w:val="single" w:color="333333" w:sz="4" w:space="0"/>
                            </w:tcBorders>
                            <w:shd w:val="clear" w:color="auto" w:fill="F1F1F1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2008.9-2012.7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2" w:hRule="atLeast"/>
                        </w:trPr>
                        <w:tc>
                          <w:tcPr>
                            <w:tcW w:w="2721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专业：美术设计</w:t>
                            </w:r>
                          </w:p>
                        </w:tc>
                        <w:tc>
                          <w:tcPr>
                            <w:tcW w:w="2708" w:type="dxa"/>
                            <w:tcBorders>
                              <w:top w:val="single" w:color="333333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学历：本科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29" w:hRule="atLeast"/>
                        </w:trPr>
                        <w:tc>
                          <w:tcPr>
                            <w:tcW w:w="5429" w:type="dxa"/>
                            <w:gridSpan w:val="2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专业摄影及摄影作品欣赏、专业摄影技术、出版物设计、古典工艺、超级写实油画、包装设计、广告摄影、印刷艺术与书籍装帧设计、设计艺术学概论、设计色彩等。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FFFFFF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-1175385</wp:posOffset>
                </wp:positionH>
                <wp:positionV relativeFrom="paragraph">
                  <wp:posOffset>-949325</wp:posOffset>
                </wp:positionV>
                <wp:extent cx="7702550" cy="227330"/>
                <wp:effectExtent l="0" t="0" r="12700" b="1270"/>
                <wp:wrapNone/>
                <wp:docPr id="31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0" cy="227330"/>
                        </a:xfrm>
                        <a:prstGeom prst="rect">
                          <a:avLst/>
                        </a:prstGeom>
                        <a:solidFill>
                          <a:srgbClr val="333B4A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-92.55pt;margin-top:-74.75pt;height:17.9pt;width:606.5pt;z-index:251676672;mso-width-relative:page;mso-height-relative:page;" fillcolor="#333B4A" filled="t" stroked="f" coordsize="21600,21600" o:gfxdata="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itdkrYAAAADwEAAA8AAAAAAAAAAQAgAAAAIgAAAGRycy9kb3ducmV2LnhtbFBL&#10;AQIUABQAAAAIAIdO4kD1WdIuvQEAAEEDAAAOAAAAAAAAAAEAIAAAACcBAABkcnMvZTJvRG9jLnht&#10;bFBLBQYAAAAABgAGAFkBAAB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7545070</wp:posOffset>
                </wp:positionV>
                <wp:extent cx="3673475" cy="1494155"/>
                <wp:effectExtent l="0" t="0" r="0" b="0"/>
                <wp:wrapNone/>
                <wp:docPr id="3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3475" cy="1494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542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77"/>
                              <w:gridCol w:w="424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5422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荣誉证书｜Awards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177" w:type="dxa"/>
                                  <w:tcBorders>
                                    <w:top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45" w:type="dxa"/>
                                  <w:tcBorders>
                                    <w:top w:val="single" w:color="auto" w:sz="4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59" w:hRule="atLeast"/>
                              </w:trPr>
                              <w:tc>
                                <w:tcPr>
                                  <w:tcW w:w="5422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  <w:t>2009年获国家奖学金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  <w:t>2010年获“青年梦”主题动漫展优秀作品奖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60" w:lineRule="atLeast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  <w:t>2012年重彩壁画临摹作品入选万点美院重彩画展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5F5F5F"/>
                                      <w:sz w:val="20"/>
                                      <w:szCs w:val="20"/>
                                    </w:rPr>
                                    <w:t>2012年担任万点映画乐风动漫社社长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89.35pt;margin-top:594.1pt;height:117.65pt;width:289.25pt;z-index:251679744;mso-width-relative:page;mso-height-relative:page;" fillcolor="#FFFFFF" filled="t" stroked="f" coordsize="21600,21600" o:gfxdata="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4oEo3AAAAA0B&#10;AAAPAAAAAAAAAAEAIAAAACIAAABkcnMvZG93bnJldi54bWxQSwECFAAUAAAACACHTuJAjtitBt4B&#10;AACUAwAADgAAAAAAAAABACAAAAArAQAAZHJzL2Uyb0RvYy54bWxQSwUGAAAAAAYABgBZAQAAewUA&#10;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542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77"/>
                        <w:gridCol w:w="424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5422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荣誉证书｜Awards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177" w:type="dxa"/>
                            <w:tcBorders>
                              <w:top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4245" w:type="dxa"/>
                            <w:tcBorders>
                              <w:top w:val="single" w:color="auto" w:sz="4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59" w:hRule="atLeast"/>
                        </w:trPr>
                        <w:tc>
                          <w:tcPr>
                            <w:tcW w:w="5422" w:type="dxa"/>
                            <w:gridSpan w:val="2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  <w:t>2009年获国家奖学金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  <w:t>2010年获“青年梦”主题动漫展优秀作品奖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  <w:t>2012年重彩壁画临摹作品入选万点美院重彩画展</w:t>
                            </w: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5F5F5F"/>
                                <w:sz w:val="20"/>
                                <w:szCs w:val="20"/>
                              </w:rPr>
                              <w:t>2012年担任万点映画乐风动漫社社长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-695" w:hanging="1459" w:hangingChars="695"/>
        <w:rPr>
          <w:rFonts w:hint="eastAsia"/>
          <w:kern w:val="2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6946265</wp:posOffset>
                </wp:positionV>
                <wp:extent cx="2717800" cy="1995805"/>
                <wp:effectExtent l="0" t="0" r="0" b="0"/>
                <wp:wrapNone/>
                <wp:docPr id="2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9958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403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77"/>
                              <w:gridCol w:w="285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自我评价｜About Me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1177" w:type="dxa"/>
                                  <w:tcBorders>
                                    <w:top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4" w:type="dxa"/>
                                  <w:tcBorders>
                                    <w:top w:val="single" w:color="auto" w:sz="4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14" w:hRule="atLeast"/>
                              </w:trPr>
                              <w:tc>
                                <w:tcPr>
                                  <w:tcW w:w="4031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808080"/>
                                      <w:sz w:val="20"/>
                                      <w:szCs w:val="20"/>
                                    </w:rPr>
                                    <w:t>有扎实的美术基础和审美眼光，对平面设计有独特的思维能力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b w:val="0"/>
                                      <w:bCs w:val="0"/>
                                      <w:color w:val="808080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；娴熟操作Photoshop、Illustrator、Indesin等平面软件；坚持不懈的创作激情，能独立完成各项设计任务；严格要求自己，待人热情，能吃苦耐劳，沟通，协调能力强。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0.5pt;margin-top:546.95pt;height:157.15pt;width:214pt;z-index:251674624;mso-width-relative:page;mso-height-relative:page;" fillcolor="#FFFFFF" filled="t" stroked="f" coordsize="21600,21600" o:gfxdata="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7gV5tsAAAAOAQAADwAAAAAAAAABACAAAAAiAAAAZHJzL2Rvd25yZXYueG1sUEsBAhQAFAAA&#10;AAgAh07iQG0bQy3sAQAAqwMAAA4AAAAAAAAAAQAgAAAAKgEAAGRycy9lMm9Eb2MueG1sUEsFBgAA&#10;AAAGAAYAWQEAAIgFAAAA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403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77"/>
                        <w:gridCol w:w="285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4031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自我评价｜About Me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1177" w:type="dxa"/>
                            <w:tcBorders>
                              <w:top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854" w:type="dxa"/>
                            <w:tcBorders>
                              <w:top w:val="single" w:color="auto" w:sz="4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14" w:hRule="atLeast"/>
                        </w:trPr>
                        <w:tc>
                          <w:tcPr>
                            <w:tcW w:w="4031" w:type="dxa"/>
                            <w:gridSpan w:val="2"/>
                            <w:vAlign w:val="top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eastAsia" w:ascii="幼圆" w:hAnsi="幼圆" w:eastAsia="幼圆" w:cs="幼圆"/>
                                <w:color w:val="96969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808080"/>
                                <w:sz w:val="20"/>
                                <w:szCs w:val="20"/>
                              </w:rPr>
                              <w:t>有扎实的美术基础和审美眼光，对平面设计有独特的思维能力</w:t>
                            </w: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；娴熟操作Photoshop、Illustrator、Indesin等平面软件；坚持不懈的创作激情，能独立完成各项设计任务；严格要求自己，待人热情，能吃苦耐劳，沟通，协调能力强。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-1123315</wp:posOffset>
                </wp:positionV>
                <wp:extent cx="7577455" cy="10751820"/>
                <wp:effectExtent l="0" t="0" r="4445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88.45pt;height:846.6pt;width:596.65pt;z-index:-251418624;v-text-anchor:middle;mso-width-relative:page;mso-height-relative:page;" fillcolor="#FFFFFF [3212]" filled="t" stroked="f" coordsize="21600,21600" o:gfxdata="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19Hrb1wAAAA8BAAAPAAAAAAAAAAEAIAAA&#10;ACIAAABkcnMvZG93bnJldi54bWxQSwECFAAUAAAACACHTuJAK/MWKkYCAABq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4364355</wp:posOffset>
                </wp:positionV>
                <wp:extent cx="644525" cy="198120"/>
                <wp:effectExtent l="0" t="0" r="0" b="0"/>
                <wp:wrapNone/>
                <wp:docPr id="23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幼圆" w:hAnsi="幼圆" w:eastAsia="幼圆" w:cs="幼圆"/>
                                <w:color w:val="808080"/>
                                <w:sz w:val="24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适应能力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-62.05pt;margin-top:343.65pt;height:15.6pt;width:50.75pt;z-index:251668480;mso-width-relative:page;mso-height-relative:page;" filled="f" stroked="f" coordsize="21600,21600" o:gfxdata="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hq0/zbAAAADAEAAA8AAAAAAAAAAQAgAAAAIgAAAGRycy9kb3ducmV2LnhtbFBLAQIUABQAAAAI&#10;AIdO4kBJvrHZsQEAADw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幼圆" w:hAnsi="幼圆" w:eastAsia="幼圆" w:cs="幼圆"/>
                          <w:color w:val="808080"/>
                          <w:sz w:val="24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适应能力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4394835</wp:posOffset>
                </wp:positionV>
                <wp:extent cx="578485" cy="198120"/>
                <wp:effectExtent l="0" t="0" r="0" b="0"/>
                <wp:wrapNone/>
                <wp:docPr id="22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学习能力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85.15pt;margin-top:346.05pt;height:15.6pt;width:45.55pt;z-index:251667456;mso-width-relative:page;mso-height-relative:page;" filled="f" stroked="f" coordsize="21600,21600" o:gfxdata="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6jJZTaAAAACwEAAA8AAAAAAAAAAQAgAAAAIgAAAGRycy9kb3ducmV2LnhtbFBLAQIUABQAAAAI&#10;AIdO4kB4iaa0sgEAADw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3818890</wp:posOffset>
                </wp:positionV>
                <wp:extent cx="593725" cy="198120"/>
                <wp:effectExtent l="0" t="0" r="0" b="0"/>
                <wp:wrapNone/>
                <wp:docPr id="24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106.15pt;margin-top:300.7pt;height:15.6pt;width:46.75pt;z-index:251669504;mso-width-relative:page;mso-height-relative:page;" filled="f" stroked="f" coordsize="21600,21600" o:gfxdata="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M4X33ZAAAACwEAAA8AAAAAAAAAAQAgAAAAIgAAAGRycy9kb3ducmV2LnhtbFBLAQIUABQAAAAI&#10;AIdO4kCCQwhqswEAADw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3800475</wp:posOffset>
                </wp:positionV>
                <wp:extent cx="542290" cy="198120"/>
                <wp:effectExtent l="0" t="0" r="0" b="0"/>
                <wp:wrapNone/>
                <wp:docPr id="21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组织能力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-68.55pt;margin-top:299.25pt;height:15.6pt;width:42.7pt;z-index:251666432;mso-width-relative:page;mso-height-relative:page;" filled="f" stroked="f" coordsize="21600,21600" o:gfxdata="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29XWfbAAAADAEAAA8AAAAAAAAAAQAgAAAAIgAAAGRycy9kb3ducmV2LnhtbFBLAQIUABQAAAAI&#10;AIdO4kDREcppsQEAADw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组织能力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3167380</wp:posOffset>
                </wp:positionV>
                <wp:extent cx="593725" cy="198120"/>
                <wp:effectExtent l="0" t="0" r="0" b="0"/>
                <wp:wrapNone/>
                <wp:docPr id="2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沟通能力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85.2pt;margin-top:249.4pt;height:15.6pt;width:46.75pt;z-index:251670528;mso-width-relative:page;mso-height-relative:page;" filled="f" stroked="f" coordsize="21600,21600" o:gfxdata="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v&#10;KjDv2QAAAAsBAAAPAAAAAAAAAAEAIAAAACIAAABkcnMvZG93bnJldi54bWxQSwECFAAUAAAACACH&#10;TuJAoJKmFLEBAAA8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3145790</wp:posOffset>
                </wp:positionV>
                <wp:extent cx="572135" cy="198120"/>
                <wp:effectExtent l="0" t="0" r="0" b="0"/>
                <wp:wrapNone/>
                <wp:docPr id="20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领导能力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-53.35pt;margin-top:247.7pt;height:15.6pt;width:45.05pt;z-index:251665408;mso-width-relative:page;mso-height-relative:page;" filled="f" stroked="f" coordsize="21600,21600" o:gfxdata="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mGik3bAAAADAEAAA8AAAAAAAAAAQAgAAAAIgAAAGRycy9kb3ducmV2LnhtbFBLAQIUABQAAAAI&#10;AIdO4kAOLmacsQEAADw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808080"/>
                          <w:sz w:val="20"/>
                          <w:szCs w:val="20"/>
                          <w:lang w:val="en-US" w:eastAsia="zh-CN"/>
                        </w:rPr>
                        <w:t>领导能力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3547745</wp:posOffset>
                </wp:positionV>
                <wp:extent cx="1000760" cy="747395"/>
                <wp:effectExtent l="0" t="0" r="8890" b="14605"/>
                <wp:wrapNone/>
                <wp:docPr id="19" name="任意多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7473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17721" y="0"/>
                              </a:moveTo>
                              <a:lnTo>
                                <a:pt x="3769" y="880"/>
                              </a:lnTo>
                              <a:lnTo>
                                <a:pt x="0" y="9744"/>
                              </a:lnTo>
                              <a:lnTo>
                                <a:pt x="1576" y="21600"/>
                              </a:lnTo>
                              <a:lnTo>
                                <a:pt x="18625" y="21086"/>
                              </a:lnTo>
                              <a:lnTo>
                                <a:pt x="21600" y="9799"/>
                              </a:lnTo>
                              <a:lnTo>
                                <a:pt x="17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B4A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72" o:spid="_x0000_s1026" o:spt="100" style="position:absolute;left:0pt;margin-left:-2.35pt;margin-top:279.35pt;height:58.85pt;width:78.8pt;z-index:251664384;mso-width-relative:page;mso-height-relative:page;" fillcolor="#333B4A" filled="t" stroked="f" coordsize="21600,21600" o:gfxdata="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KP6W7b&#10;AAAACgEAAA8AAAAAAAAAAQAgAAAAIgAAAGRycy9kb3ducmV2LnhtbFBLAQIUABQAAAAIAIdO4kD9&#10;3o+6VgIAAOoEAAAOAAAAAAAAAAEAIAAAACoBAABkcnMvZTJvRG9jLnhtbFBLBQYAAAAABgAGAFkB&#10;AADyBQAAAAA=&#10;" path="m17721,0l3769,880,0,9744,1576,21600,18625,21086,21600,9799,17721,0xe">
                <v:fill on="t" opacity="32768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3209290</wp:posOffset>
                </wp:positionV>
                <wp:extent cx="1408430" cy="1356360"/>
                <wp:effectExtent l="0" t="0" r="1270" b="15240"/>
                <wp:wrapNone/>
                <wp:docPr id="18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430" cy="1356360"/>
                          <a:chOff x="0" y="0"/>
                          <a:chExt cx="2218" cy="2136"/>
                        </a:xfrm>
                      </wpg:grpSpPr>
                      <wpg:grpSp>
                        <wpg:cNvPr id="13" name="组合 54"/>
                        <wpg:cNvGrpSpPr/>
                        <wpg:grpSpPr>
                          <a:xfrm>
                            <a:off x="137" y="100"/>
                            <a:ext cx="1942" cy="1942"/>
                            <a:chOff x="0" y="0"/>
                            <a:chExt cx="1942" cy="1942"/>
                          </a:xfrm>
                        </wpg:grpSpPr>
                        <wps:wsp>
                          <wps:cNvPr id="6" name="正圆 45"/>
                          <wps:cNvSpPr/>
                          <wps:spPr>
                            <a:xfrm>
                              <a:off x="0" y="0"/>
                              <a:ext cx="1942" cy="1942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7" name="正圆 45"/>
                          <wps:cNvSpPr/>
                          <wps:spPr>
                            <a:xfrm>
                              <a:off x="106" y="108"/>
                              <a:ext cx="1726" cy="1726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8" name="正圆 45"/>
                          <wps:cNvSpPr/>
                          <wps:spPr>
                            <a:xfrm>
                              <a:off x="210" y="213"/>
                              <a:ext cx="1512" cy="1512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9" name="正圆 45"/>
                          <wps:cNvSpPr/>
                          <wps:spPr>
                            <a:xfrm>
                              <a:off x="317" y="316"/>
                              <a:ext cx="1304" cy="1304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10" name="正圆 45"/>
                          <wps:cNvSpPr/>
                          <wps:spPr>
                            <a:xfrm>
                              <a:off x="424" y="423"/>
                              <a:ext cx="1092" cy="1092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11" name="正圆 45"/>
                          <wps:cNvSpPr/>
                          <wps:spPr>
                            <a:xfrm>
                              <a:off x="521" y="520"/>
                              <a:ext cx="900" cy="900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  <wps:wsp>
                          <wps:cNvPr id="12" name="正圆 45"/>
                          <wps:cNvSpPr/>
                          <wps:spPr>
                            <a:xfrm>
                              <a:off x="619" y="613"/>
                              <a:ext cx="706" cy="706"/>
                            </a:xfrm>
                            <a:prstGeom prst="ellipse">
                              <a:avLst/>
                            </a:prstGeom>
                            <a:noFill/>
                            <a:ln w="6350" cap="flat" cmpd="sng">
                              <a:solidFill>
                                <a:srgbClr val="C0C0C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lIns="91439" tIns="45719" rIns="91439" bIns="45719" anchor="ctr" upright="1"/>
                        </wps:wsp>
                      </wpg:grpSp>
                      <wps:wsp>
                        <wps:cNvPr id="14" name="直线 55"/>
                        <wps:cNvCnPr/>
                        <wps:spPr>
                          <a:xfrm>
                            <a:off x="0" y="1069"/>
                            <a:ext cx="2218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直线 58"/>
                        <wps:cNvCnPr/>
                        <wps:spPr>
                          <a:xfrm>
                            <a:off x="1106" y="0"/>
                            <a:ext cx="1" cy="213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直线 60"/>
                        <wps:cNvCnPr/>
                        <wps:spPr>
                          <a:xfrm>
                            <a:off x="339" y="298"/>
                            <a:ext cx="1536" cy="1544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62"/>
                        <wps:cNvCnPr/>
                        <wps:spPr>
                          <a:xfrm flipV="1">
                            <a:off x="351" y="310"/>
                            <a:ext cx="1518" cy="152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-19.6pt;margin-top:252.7pt;height:106.8pt;width:110.9pt;z-index:251663360;mso-width-relative:page;mso-height-relative:page;" coordsize="2218,2136" o:gfxdata="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vpEVTtwAAAALAQAA&#10;DwAAAAAAAAABACAAAAAiAAAAZHJzL2Rvd25yZXYueG1sUEsBAhQAFAAAAAgAh07iQEC4RLgWBAAA&#10;2xwAAA4AAAAAAAAAAQAgAAAAKwEAAGRycy9lMm9Eb2MueG1sUEsFBgAAAAAGAAYAWQEAALMHAAAA&#10;AA==&#10;">
                <o:lock v:ext="edit" aspectratio="f"/>
                <v:group id="组合 54" o:spid="_x0000_s1026" o:spt="203" style="position:absolute;left:137;top:100;height:1942;width:1942;" coordsize="1942,194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正圆 45" o:spid="_x0000_s1026" o:spt="3" type="#_x0000_t3" style="position:absolute;left:0;top:0;height:1942;width:1942;v-text-anchor:middle;" filled="f" stroked="t" coordsize="21600,21600" o:gfxdata="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0wt8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106;top:108;height:1726;width:1726;v-text-anchor:middle;" filled="f" stroked="t" coordsize="21600,21600" o:gfxdata="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n67n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210;top:213;height:1512;width:1512;v-text-anchor:middle;" filled="f" stroked="t" coordsize="21600,21600" o:gfxdata="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ADqV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317;top:316;height:1304;width:1304;v-text-anchor:middle;" filled="f" stroked="t" coordsize="21600,21600" o:gfxdata="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TJ8O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424;top:423;height:1092;width:1092;v-text-anchor:middle;" filled="f" stroked="t" coordsize="21600,21600" o:gfxdata="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uMp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521;top:520;height:900;width:900;v-text-anchor:middle;" filled="f" stroked="t" coordsize="21600,21600" o:gfxdata="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eKXA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  <v:shape id="正圆 45" o:spid="_x0000_s1026" o:spt="3" type="#_x0000_t3" style="position:absolute;left:619;top:613;height:706;width:706;v-text-anchor:middle;" filled="f" stroked="t" coordsize="21600,21600" o:gfxdata="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wCX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C0C0C0" joinstyle="round"/>
                    <v:imagedata o:title=""/>
                    <o:lock v:ext="edit" aspectratio="f"/>
                    <v:textbox inset="7.19992125984252pt,3.59992125984252pt,7.19992125984252pt,3.59992125984252pt">
                      <w:txbxContent>
                        <w:p/>
                      </w:txbxContent>
                    </v:textbox>
                  </v:shape>
                </v:group>
                <v:line id="直线 55" o:spid="_x0000_s1026" o:spt="20" style="position:absolute;left:0;top:1069;height:1;width:2218;" filled="f" stroked="t" coordsize="21600,21600" o:gfxdata="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vSa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333333" joinstyle="round"/>
                  <v:imagedata o:title=""/>
                  <o:lock v:ext="edit" aspectratio="f"/>
                </v:line>
                <v:line id="直线 58" o:spid="_x0000_s1026" o:spt="20" style="position:absolute;left:1106;top:0;height:2137;width:1;" filled="f" stroked="t" coordsize="21600,21600" o:gfxdata="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j7D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333333" joinstyle="round"/>
                  <v:imagedata o:title=""/>
                  <o:lock v:ext="edit" aspectratio="f"/>
                </v:line>
                <v:line id="直线 60" o:spid="_x0000_s1026" o:spt="20" style="position:absolute;left:339;top:298;height:1544;width:1536;" filled="f" stroked="t" coordsize="21600,21600" o:gfxdata="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8XJ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33333" joinstyle="round"/>
                  <v:imagedata o:title=""/>
                  <o:lock v:ext="edit" aspectratio="f"/>
                </v:line>
                <v:line id="直线 62" o:spid="_x0000_s1026" o:spt="20" style="position:absolute;left:351;top:310;flip:y;height:1520;width:1518;" filled="f" stroked="t" coordsize="21600,21600" o:gfxdata="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xFv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333333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6087745</wp:posOffset>
                </wp:positionV>
                <wp:extent cx="1471930" cy="635"/>
                <wp:effectExtent l="0" t="0" r="0" b="0"/>
                <wp:wrapNone/>
                <wp:docPr id="42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479.35pt;height:0.05pt;width:115.9pt;z-index:251687936;mso-width-relative:page;mso-height-relative:page;" filled="f" stroked="t" coordsize="21600,21600" o:gfxdata="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80Qa3YAAAACgEAAA8AAAAAAAAAAQAgAAAA&#10;IgAAAGRycy9kb3ducmV2LnhtbFBLAQIUABQAAAAIAIdO4kAGRaFZ0gEAAJIDAAAOAAAAAAAAAAEA&#10;IAAAACcBAABkcnMvZTJvRG9jLnhtbFBLBQYAAAAABgAGAFkBAABrBQAAAAA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6282690</wp:posOffset>
                </wp:positionV>
                <wp:extent cx="1240790" cy="635"/>
                <wp:effectExtent l="0" t="37465" r="54610" b="38100"/>
                <wp:wrapNone/>
                <wp:docPr id="4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9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7pt;margin-top:494.7pt;height:0.05pt;width:97.7pt;z-index:251691008;mso-width-relative:page;mso-height-relative:page;" filled="f" stroked="t" coordsize="21600,21600" o:gfxdata="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37+Hu2QAAAAoBAAAPAAAAAAAA&#10;AAEAIAAAACIAAABkcnMvZG93bnJldi54bWxQSwECFAAUAAAACACHTuJARcMRi9gBAACSAwAADgAA&#10;AAAAAAABACAAAAAoAQAAZHJzL2Uyb0RvYy54bWxQSwUGAAAAAAYABgBZAQAAcg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6283325</wp:posOffset>
                </wp:positionV>
                <wp:extent cx="1471930" cy="635"/>
                <wp:effectExtent l="0" t="0" r="0" b="0"/>
                <wp:wrapNone/>
                <wp:docPr id="44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494.75pt;height:0.05pt;width:115.9pt;z-index:251689984;mso-width-relative:page;mso-height-relative:page;" filled="f" stroked="t" coordsize="21600,21600" o:gfxdata="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Y2lBXYAAAACgEAAA8AAAAAAAAAAQAgAAAA&#10;IgAAAGRycy9kb3ducmV2LnhtbFBLAQIUABQAAAAIAIdO4kDb0Oe60gEAAJIDAAAOAAAAAAAAAAEA&#10;IAAAACcBAABkcnMvZTJvRG9jLnhtbFBLBQYAAAAABgAGAFkBAABrBQAAAAA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6474460</wp:posOffset>
                </wp:positionV>
                <wp:extent cx="966470" cy="635"/>
                <wp:effectExtent l="0" t="37465" r="43180" b="38100"/>
                <wp:wrapNone/>
                <wp:docPr id="47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7pt;margin-top:509.8pt;height:0.05pt;width:76.1pt;z-index:251693056;mso-width-relative:page;mso-height-relative:page;" filled="f" stroked="t" coordsize="21600,21600" o:gfxdata="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F3bSY2QAAAAwBAAAPAAAAAAAA&#10;AAEAIAAAACIAAABkcnMvZG93bnJldi54bWxQSwECFAAUAAAACACHTuJAjApektgBAACRAwAADgAA&#10;AAAAAAABACAAAAAoAQAAZHJzL2Uyb0RvYy54bWxQSwUGAAAAAAYABgBZAQAAcg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6475095</wp:posOffset>
                </wp:positionV>
                <wp:extent cx="1471930" cy="635"/>
                <wp:effectExtent l="0" t="0" r="0" b="0"/>
                <wp:wrapNone/>
                <wp:docPr id="46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509.85pt;height:0.05pt;width:115.9pt;z-index:251692032;mso-width-relative:page;mso-height-relative:page;" filled="f" stroked="t" coordsize="21600,21600" o:gfxdata="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lpv+dgAAAAMAQAADwAAAAAAAAABACAAAAAi&#10;AAAAZHJzL2Rvd25yZXYueG1sUEsBAhQAFAAAAAgAh07iQJCjJeTRAQAAkgMAAA4AAAAAAAAAAQAg&#10;AAAAJwEAAGRycy9lMm9Eb2MueG1sUEsFBgAAAAAGAAYAWQEAAGoFAAAAAA=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5497830</wp:posOffset>
                </wp:positionV>
                <wp:extent cx="1471930" cy="635"/>
                <wp:effectExtent l="0" t="0" r="0" b="0"/>
                <wp:wrapNone/>
                <wp:docPr id="27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432.9pt;height:0.05pt;width:115.9pt;z-index:251672576;mso-width-relative:page;mso-height-relative:page;" filled="f" stroked="t" coordsize="21600,21600" o:gfxdata="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+TWVdgAAAAKAQAADwAAAAAAAAABACAAAAAi&#10;AAAAZHJzL2Rvd25yZXYueG1sUEsBAhQAFAAAAAgAh07iQOnxfd7RAQAAkgMAAA4AAAAAAAAAAQAg&#10;AAAAJwEAAGRycy9lMm9Eb2MueG1sUEsFBgAAAAAGAAYAWQEAAGoFAAAAAA=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5705475</wp:posOffset>
                </wp:positionV>
                <wp:extent cx="1471930" cy="635"/>
                <wp:effectExtent l="0" t="0" r="0" b="0"/>
                <wp:wrapNone/>
                <wp:docPr id="38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449.25pt;height:0.05pt;width:115.9pt;z-index:251683840;mso-width-relative:page;mso-height-relative:page;" filled="f" stroked="t" coordsize="21600,21600" o:gfxdata="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KORJTYAAAACgEAAA8AAAAAAAAAAQAgAAAA&#10;IgAAAGRycy9kb3ducmV2LnhtbFBLAQIUABQAAAAIAIdO4kDJu4rC0gEAAJIDAAAOAAAAAAAAAAEA&#10;IAAAACcBAABkcnMvZTJvRG9jLnhtbFBLBQYAAAAABgAGAFkBAABrBQAAAAA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5895975</wp:posOffset>
                </wp:positionV>
                <wp:extent cx="1471930" cy="635"/>
                <wp:effectExtent l="0" t="0" r="0" b="0"/>
                <wp:wrapNone/>
                <wp:docPr id="40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93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55pt;margin-top:464.25pt;height:0.05pt;width:115.9pt;z-index:251685888;mso-width-relative:page;mso-height-relative:page;" filled="f" stroked="t" coordsize="21600,21600" o:gfxdata="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LiEuNgAAAAKAQAADwAAAAAAAAABACAAAAAi&#10;AAAAZHJzL2Rvd25yZXYueG1sUEsBAhQAFAAAAAgAh07iQE02YwfRAQAAkgMAAA4AAAAAAAAAAQAg&#10;AAAAJwEAAGRycy9lMm9Eb2MueG1sUEsFBgAAAAAGAAYAWQEAAGoFAAAAAA==&#10;">
                <v:fill on="f" focussize="0,0"/>
                <v:stroke weight="2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5497195</wp:posOffset>
                </wp:positionV>
                <wp:extent cx="826135" cy="635"/>
                <wp:effectExtent l="0" t="37465" r="50165" b="38100"/>
                <wp:wrapNone/>
                <wp:docPr id="28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75pt;margin-top:432.85pt;height:0.05pt;width:65.05pt;z-index:251673600;mso-width-relative:page;mso-height-relative:page;" filled="f" stroked="t" coordsize="21600,21600" o:gfxdata="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Zn0X2AAAAAoBAAAPAAAAAAAAAAEA&#10;IAAAACIAAABkcnMvZG93bnJldi54bWxQSwECFAAUAAAACACHTuJA46F/A9YBAACRAwAADgAAAAAA&#10;AAABACAAAAAnAQAAZHJzL2Uyb0RvYy54bWxQSwUGAAAAAAYABgBZAQAAbw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5704840</wp:posOffset>
                </wp:positionV>
                <wp:extent cx="1196340" cy="635"/>
                <wp:effectExtent l="0" t="37465" r="41910" b="38100"/>
                <wp:wrapNone/>
                <wp:docPr id="39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7pt;margin-top:449.2pt;height:0.05pt;width:94.2pt;z-index:251684864;mso-width-relative:page;mso-height-relative:page;" filled="f" stroked="t" coordsize="21600,21600" o:gfxdata="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WvTeh2QAAAAoBAAAPAAAAAAAA&#10;AAEAIAAAACIAAABkcnMvZG93bnJldi54bWxQSwECFAAUAAAACACHTuJAHju3odgBAACSAwAADgAA&#10;AAAAAAABACAAAAAoAQAAZHJzL2Uyb0RvYy54bWxQSwUGAAAAAAYABgBZAQAAcg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5895340</wp:posOffset>
                </wp:positionV>
                <wp:extent cx="988695" cy="635"/>
                <wp:effectExtent l="0" t="37465" r="40005" b="38100"/>
                <wp:wrapNone/>
                <wp:docPr id="41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8.75pt;margin-top:464.2pt;height:0.05pt;width:77.85pt;z-index:251686912;mso-width-relative:page;mso-height-relative:page;" filled="f" stroked="t" coordsize="21600,21600" o:gfxdata="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EvXig2QAAAAoBAAAPAAAAAAAA&#10;AAEAIAAAACIAAABkcnMvZG93bnJldi54bWxQSwECFAAUAAAACACHTuJAtf4bOdgBAACRAwAADgAA&#10;AAAAAAABACAAAAAoAQAAZHJzL2Uyb0RvYy54bWxQSwUGAAAAAAYABgBZAQAAcg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6073140</wp:posOffset>
                </wp:positionV>
                <wp:extent cx="1083945" cy="635"/>
                <wp:effectExtent l="0" t="37465" r="40005" b="38100"/>
                <wp:wrapNone/>
                <wp:docPr id="43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94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333B4A"/>
                          </a:solidFill>
                          <a:prstDash val="solid"/>
                          <a:headEnd type="none" w="med" len="med"/>
                          <a:tailEnd type="oval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.85pt;margin-top:478.2pt;height:0.05pt;width:85.35pt;z-index:251688960;mso-width-relative:page;mso-height-relative:page;" filled="f" stroked="t" coordsize="21600,21600" o:gfxdata="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cQLO42AAAAAoBAAAPAAAAAAAA&#10;AAEAIAAAACIAAABkcnMvZG93bnJldi54bWxQSwECFAAUAAAACACHTuJAA1ge0tkBAACSAwAADgAA&#10;AAAAAAABACAAAAAnAQAAZHJzL2Uyb0RvYy54bWxQSwUGAAAAAAYABgBZAQAAcgUAAAAA&#10;">
                <v:fill on="f" focussize="0,0"/>
                <v:stroke weight="2pt" color="#333B4A" joinstyle="round" endarrow="oval"/>
                <v:imagedata o:title=""/>
                <o:lock v:ext="edit" aspectratio="f"/>
              </v:lin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2265680</wp:posOffset>
                </wp:positionV>
                <wp:extent cx="2677160" cy="549275"/>
                <wp:effectExtent l="0" t="0" r="0" b="0"/>
                <wp:wrapNone/>
                <wp:docPr id="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549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pPr w:leftFromText="180" w:rightFromText="180" w:vertAnchor="page" w:horzAnchor="page" w:tblpX="7020" w:tblpY="2152"/>
                              <w:tblOverlap w:val="never"/>
                              <w:tblW w:w="403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7"/>
                              <w:gridCol w:w="360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6" w:hRule="atLeast"/>
                              </w:trPr>
                              <w:tc>
                                <w:tcPr>
                                  <w:tcW w:w="4030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b/>
                                      <w:bCs/>
                                      <w:color w:val="3F3F3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个人能力｜Personal Skills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6" w:hRule="atLeast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3" w:type="dxa"/>
                                  <w:tcBorders>
                                    <w:top w:val="single" w:color="auto" w:sz="4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left"/>
                                    <w:rPr>
                                      <w:rFonts w:hint="eastAsia" w:ascii="幼圆" w:hAnsi="幼圆" w:eastAsia="幼圆" w:cs="幼圆"/>
                                      <w:color w:val="969696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2.5pt;margin-top:178.4pt;height:43.25pt;width:210.8pt;z-index:251662336;mso-width-relative:page;mso-height-relative:page;" fillcolor="#FFFFFF" filled="t" stroked="f" coordsize="21600,21600" o:gfxdata="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PGej32wAAAAwBAAAP&#10;AAAAAAAAAAEAIAAAACIAAABkcnMvZG93bnJldi54bWxQSwECFAAUAAAACACHTuJArKr5K9wBAACS&#10;AwAADgAAAAAAAAABACAAAAAqAQAAZHJzL2Uyb0RvYy54bWxQSwUGAAAAAAYABgBZAQAAeA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pPr w:leftFromText="180" w:rightFromText="180" w:vertAnchor="page" w:horzAnchor="page" w:tblpX="7020" w:tblpY="2152"/>
                        <w:tblOverlap w:val="never"/>
                        <w:tblW w:w="403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7"/>
                        <w:gridCol w:w="360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6" w:hRule="atLeast"/>
                        </w:trPr>
                        <w:tc>
                          <w:tcPr>
                            <w:tcW w:w="4030" w:type="dxa"/>
                            <w:gridSpan w:val="2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个人能力｜Personal Skills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6" w:hRule="atLeast"/>
                        </w:trPr>
                        <w:tc>
                          <w:tcPr>
                            <w:tcW w:w="427" w:type="dxa"/>
                            <w:tcBorders>
                              <w:top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3603" w:type="dxa"/>
                            <w:tcBorders>
                              <w:top w:val="single" w:color="auto" w:sz="4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widowControl w:val="0"/>
                              <w:jc w:val="left"/>
                              <w:rPr>
                                <w:rFonts w:hint="eastAsia" w:ascii="幼圆" w:hAnsi="幼圆" w:eastAsia="幼圆" w:cs="幼圆"/>
                                <w:color w:val="969696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96969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-695" w:hanging="1459" w:hangingChars="695"/>
        <w:rPr>
          <w:rFonts w:hint="eastAsia"/>
          <w:kern w:val="2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-925195</wp:posOffset>
                </wp:positionV>
                <wp:extent cx="7577455" cy="10751820"/>
                <wp:effectExtent l="0" t="0" r="4445" b="1143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2.85pt;height:846.6pt;width:596.65pt;z-index:-251418624;v-text-anchor:middle;mso-width-relative:page;mso-height-relative:page;" fillcolor="#FFFFFF [3212]" filled="t" stroked="f" coordsize="21600,21600" o:gfxdata="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yyLAtgAAAAPAQAADwAAAAAAAAABACAA&#10;AAAiAAAAZHJzL2Rvd25yZXYueG1sUEsBAhQAFAAAAAgAh07iQI8Z7PVGAgAAagQAAA4AAAAAAAAA&#10;AQAgAAAAJ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-116205</wp:posOffset>
                </wp:positionV>
                <wp:extent cx="928370" cy="390525"/>
                <wp:effectExtent l="0" t="0" r="0" b="0"/>
                <wp:wrapNone/>
                <wp:docPr id="76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33B4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/>
                                <w:bCs/>
                                <w:color w:val="333B4A"/>
                                <w:sz w:val="44"/>
                                <w:szCs w:val="44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145.75pt;margin-top:-9.15pt;height:30.75pt;width:73.1pt;z-index:251700224;mso-width-relative:page;mso-height-relative:page;" filled="f" stroked="f" coordsize="21600,21600" o:gfxdata="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uUwy/aAAAACgEAAA8AAAAAAAAAAQAgAAAAIgAAAGRycy9kb3ducmV2&#10;LnhtbFBLAQIUABQAAAAIAIdO4kDQtXBqwQEAAFM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b/>
                          <w:bCs/>
                          <w:color w:val="333B4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/>
                          <w:bCs/>
                          <w:color w:val="333B4A"/>
                          <w:sz w:val="44"/>
                          <w:szCs w:val="44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-50800</wp:posOffset>
                </wp:positionV>
                <wp:extent cx="288290" cy="288290"/>
                <wp:effectExtent l="0" t="0" r="16510" b="1651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88290"/>
                          <a:chOff x="4556" y="36483"/>
                          <a:chExt cx="480" cy="480"/>
                        </a:xfrm>
                      </wpg:grpSpPr>
                      <wps:wsp>
                        <wps:cNvPr id="89" name="椭圆 89"/>
                        <wps:cNvSpPr/>
                        <wps:spPr>
                          <a:xfrm>
                            <a:off x="4556" y="36483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灯泡"/>
                        <wps:cNvSpPr/>
                        <wps:spPr>
                          <a:xfrm>
                            <a:off x="4706" y="36592"/>
                            <a:ext cx="186" cy="281"/>
                          </a:xfrm>
                          <a:custGeom>
                            <a:avLst/>
                            <a:gdLst>
                              <a:gd name="connsiteX0" fmla="*/ 588566 w 1536700"/>
                              <a:gd name="connsiteY0" fmla="*/ 2172931 h 2555648"/>
                              <a:gd name="connsiteX1" fmla="*/ 588566 w 1536700"/>
                              <a:gd name="connsiteY1" fmla="*/ 2232462 h 2555648"/>
                              <a:gd name="connsiteX2" fmla="*/ 948135 w 1536700"/>
                              <a:gd name="connsiteY2" fmla="*/ 2232462 h 2555648"/>
                              <a:gd name="connsiteX3" fmla="*/ 948135 w 1536700"/>
                              <a:gd name="connsiteY3" fmla="*/ 2172931 h 2555648"/>
                              <a:gd name="connsiteX4" fmla="*/ 588566 w 1536700"/>
                              <a:gd name="connsiteY4" fmla="*/ 2014319 h 2555648"/>
                              <a:gd name="connsiteX5" fmla="*/ 588566 w 1536700"/>
                              <a:gd name="connsiteY5" fmla="*/ 2073850 h 2555648"/>
                              <a:gd name="connsiteX6" fmla="*/ 948135 w 1536700"/>
                              <a:gd name="connsiteY6" fmla="*/ 2073850 h 2555648"/>
                              <a:gd name="connsiteX7" fmla="*/ 948135 w 1536700"/>
                              <a:gd name="connsiteY7" fmla="*/ 2014319 h 2555648"/>
                              <a:gd name="connsiteX8" fmla="*/ 439655 w 1536700"/>
                              <a:gd name="connsiteY8" fmla="*/ 1865655 h 2555648"/>
                              <a:gd name="connsiteX9" fmla="*/ 1097045 w 1536700"/>
                              <a:gd name="connsiteY9" fmla="*/ 1865655 h 2555648"/>
                              <a:gd name="connsiteX10" fmla="*/ 1189236 w 1536700"/>
                              <a:gd name="connsiteY10" fmla="*/ 1953225 h 2555648"/>
                              <a:gd name="connsiteX11" fmla="*/ 1097045 w 1536700"/>
                              <a:gd name="connsiteY11" fmla="*/ 2040795 h 2555648"/>
                              <a:gd name="connsiteX12" fmla="*/ 1189236 w 1536700"/>
                              <a:gd name="connsiteY12" fmla="*/ 2128365 h 2555648"/>
                              <a:gd name="connsiteX13" fmla="*/ 1097045 w 1536700"/>
                              <a:gd name="connsiteY13" fmla="*/ 2215935 h 2555648"/>
                              <a:gd name="connsiteX14" fmla="*/ 1189236 w 1536700"/>
                              <a:gd name="connsiteY14" fmla="*/ 2303505 h 2555648"/>
                              <a:gd name="connsiteX15" fmla="*/ 1097045 w 1536700"/>
                              <a:gd name="connsiteY15" fmla="*/ 2391075 h 2555648"/>
                              <a:gd name="connsiteX16" fmla="*/ 948071 w 1536700"/>
                              <a:gd name="connsiteY16" fmla="*/ 2391075 h 2555648"/>
                              <a:gd name="connsiteX17" fmla="*/ 937297 w 1536700"/>
                              <a:gd name="connsiteY17" fmla="*/ 2444188 h 2555648"/>
                              <a:gd name="connsiteX18" fmla="*/ 768350 w 1536700"/>
                              <a:gd name="connsiteY18" fmla="*/ 2555648 h 2555648"/>
                              <a:gd name="connsiteX19" fmla="*/ 599403 w 1536700"/>
                              <a:gd name="connsiteY19" fmla="*/ 2444188 h 2555648"/>
                              <a:gd name="connsiteX20" fmla="*/ 588630 w 1536700"/>
                              <a:gd name="connsiteY20" fmla="*/ 2391075 h 2555648"/>
                              <a:gd name="connsiteX21" fmla="*/ 439655 w 1536700"/>
                              <a:gd name="connsiteY21" fmla="*/ 2391075 h 2555648"/>
                              <a:gd name="connsiteX22" fmla="*/ 347464 w 1536700"/>
                              <a:gd name="connsiteY22" fmla="*/ 2303505 h 2555648"/>
                              <a:gd name="connsiteX23" fmla="*/ 439655 w 1536700"/>
                              <a:gd name="connsiteY23" fmla="*/ 2215935 h 2555648"/>
                              <a:gd name="connsiteX24" fmla="*/ 347464 w 1536700"/>
                              <a:gd name="connsiteY24" fmla="*/ 2128365 h 2555648"/>
                              <a:gd name="connsiteX25" fmla="*/ 439655 w 1536700"/>
                              <a:gd name="connsiteY25" fmla="*/ 2040795 h 2555648"/>
                              <a:gd name="connsiteX26" fmla="*/ 347464 w 1536700"/>
                              <a:gd name="connsiteY26" fmla="*/ 1953225 h 2555648"/>
                              <a:gd name="connsiteX27" fmla="*/ 439655 w 1536700"/>
                              <a:gd name="connsiteY27" fmla="*/ 1865655 h 2555648"/>
                              <a:gd name="connsiteX28" fmla="*/ 768350 w 1536700"/>
                              <a:gd name="connsiteY28" fmla="*/ 0 h 2555648"/>
                              <a:gd name="connsiteX29" fmla="*/ 1536700 w 1536700"/>
                              <a:gd name="connsiteY29" fmla="*/ 770343 h 2555648"/>
                              <a:gd name="connsiteX30" fmla="*/ 1521090 w 1536700"/>
                              <a:gd name="connsiteY30" fmla="*/ 925594 h 2555648"/>
                              <a:gd name="connsiteX31" fmla="*/ 1491688 w 1536700"/>
                              <a:gd name="connsiteY31" fmla="*/ 1020556 h 2555648"/>
                              <a:gd name="connsiteX32" fmla="*/ 1491950 w 1536700"/>
                              <a:gd name="connsiteY32" fmla="*/ 1020556 h 2555648"/>
                              <a:gd name="connsiteX33" fmla="*/ 1140478 w 1536700"/>
                              <a:gd name="connsiteY33" fmla="*/ 1823920 h 2555648"/>
                              <a:gd name="connsiteX34" fmla="*/ 396222 w 1536700"/>
                              <a:gd name="connsiteY34" fmla="*/ 1823920 h 2555648"/>
                              <a:gd name="connsiteX35" fmla="*/ 44750 w 1536700"/>
                              <a:gd name="connsiteY35" fmla="*/ 1020556 h 2555648"/>
                              <a:gd name="connsiteX36" fmla="*/ 45012 w 1536700"/>
                              <a:gd name="connsiteY36" fmla="*/ 1020556 h 2555648"/>
                              <a:gd name="connsiteX37" fmla="*/ 15610 w 1536700"/>
                              <a:gd name="connsiteY37" fmla="*/ 925594 h 2555648"/>
                              <a:gd name="connsiteX38" fmla="*/ 0 w 1536700"/>
                              <a:gd name="connsiteY38" fmla="*/ 770343 h 2555648"/>
                              <a:gd name="connsiteX39" fmla="*/ 768350 w 1536700"/>
                              <a:gd name="connsiteY39" fmla="*/ 0 h 2555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1536700" h="2555648">
                                <a:moveTo>
                                  <a:pt x="588566" y="2172931"/>
                                </a:moveTo>
                                <a:lnTo>
                                  <a:pt x="588566" y="2232462"/>
                                </a:lnTo>
                                <a:lnTo>
                                  <a:pt x="948135" y="2232462"/>
                                </a:lnTo>
                                <a:lnTo>
                                  <a:pt x="948135" y="2172931"/>
                                </a:lnTo>
                                <a:close/>
                                <a:moveTo>
                                  <a:pt x="588566" y="2014319"/>
                                </a:moveTo>
                                <a:lnTo>
                                  <a:pt x="588566" y="2073850"/>
                                </a:lnTo>
                                <a:lnTo>
                                  <a:pt x="948135" y="2073850"/>
                                </a:lnTo>
                                <a:lnTo>
                                  <a:pt x="948135" y="2014319"/>
                                </a:lnTo>
                                <a:close/>
                                <a:moveTo>
                                  <a:pt x="439655" y="1865655"/>
                                </a:moveTo>
                                <a:lnTo>
                                  <a:pt x="1097045" y="1865655"/>
                                </a:lnTo>
                                <a:cubicBezTo>
                                  <a:pt x="1147961" y="1865655"/>
                                  <a:pt x="1189236" y="1904861"/>
                                  <a:pt x="1189236" y="1953225"/>
                                </a:cubicBezTo>
                                <a:cubicBezTo>
                                  <a:pt x="1189236" y="2001589"/>
                                  <a:pt x="1147961" y="2040795"/>
                                  <a:pt x="1097045" y="2040795"/>
                                </a:cubicBezTo>
                                <a:cubicBezTo>
                                  <a:pt x="1147961" y="2040795"/>
                                  <a:pt x="1189236" y="2080001"/>
                                  <a:pt x="1189236" y="2128365"/>
                                </a:cubicBezTo>
                                <a:cubicBezTo>
                                  <a:pt x="1189236" y="2176729"/>
                                  <a:pt x="1147961" y="2215935"/>
                                  <a:pt x="1097045" y="2215935"/>
                                </a:cubicBezTo>
                                <a:cubicBezTo>
                                  <a:pt x="1147961" y="2215935"/>
                                  <a:pt x="1189236" y="2255141"/>
                                  <a:pt x="1189236" y="2303505"/>
                                </a:cubicBezTo>
                                <a:cubicBezTo>
                                  <a:pt x="1189236" y="2351869"/>
                                  <a:pt x="1147961" y="2391075"/>
                                  <a:pt x="1097045" y="2391075"/>
                                </a:cubicBezTo>
                                <a:lnTo>
                                  <a:pt x="948071" y="2391075"/>
                                </a:lnTo>
                                <a:lnTo>
                                  <a:pt x="937297" y="2444188"/>
                                </a:lnTo>
                                <a:cubicBezTo>
                                  <a:pt x="909462" y="2509689"/>
                                  <a:pt x="844299" y="2555648"/>
                                  <a:pt x="768350" y="2555648"/>
                                </a:cubicBezTo>
                                <a:cubicBezTo>
                                  <a:pt x="692402" y="2555648"/>
                                  <a:pt x="627238" y="2509689"/>
                                  <a:pt x="599403" y="2444188"/>
                                </a:cubicBezTo>
                                <a:lnTo>
                                  <a:pt x="588630" y="2391075"/>
                                </a:lnTo>
                                <a:lnTo>
                                  <a:pt x="439655" y="2391075"/>
                                </a:lnTo>
                                <a:cubicBezTo>
                                  <a:pt x="388739" y="2391075"/>
                                  <a:pt x="347464" y="2351869"/>
                                  <a:pt x="347464" y="2303505"/>
                                </a:cubicBezTo>
                                <a:cubicBezTo>
                                  <a:pt x="347464" y="2255141"/>
                                  <a:pt x="388739" y="2215935"/>
                                  <a:pt x="439655" y="2215935"/>
                                </a:cubicBezTo>
                                <a:cubicBezTo>
                                  <a:pt x="388739" y="2215935"/>
                                  <a:pt x="347464" y="2176729"/>
                                  <a:pt x="347464" y="2128365"/>
                                </a:cubicBezTo>
                                <a:cubicBezTo>
                                  <a:pt x="347464" y="2080001"/>
                                  <a:pt x="388739" y="2040795"/>
                                  <a:pt x="439655" y="2040795"/>
                                </a:cubicBezTo>
                                <a:cubicBezTo>
                                  <a:pt x="388739" y="2040795"/>
                                  <a:pt x="347464" y="2001589"/>
                                  <a:pt x="347464" y="1953225"/>
                                </a:cubicBezTo>
                                <a:cubicBezTo>
                                  <a:pt x="347464" y="1904861"/>
                                  <a:pt x="388739" y="1865655"/>
                                  <a:pt x="439655" y="1865655"/>
                                </a:cubicBezTo>
                                <a:close/>
                                <a:moveTo>
                                  <a:pt x="768350" y="0"/>
                                </a:moveTo>
                                <a:cubicBezTo>
                                  <a:pt x="1192698" y="0"/>
                                  <a:pt x="1536700" y="344894"/>
                                  <a:pt x="1536700" y="770343"/>
                                </a:cubicBezTo>
                                <a:cubicBezTo>
                                  <a:pt x="1536700" y="823524"/>
                                  <a:pt x="1531325" y="875447"/>
                                  <a:pt x="1521090" y="925594"/>
                                </a:cubicBezTo>
                                <a:lnTo>
                                  <a:pt x="1491688" y="1020556"/>
                                </a:lnTo>
                                <a:lnTo>
                                  <a:pt x="1491950" y="1020556"/>
                                </a:lnTo>
                                <a:lnTo>
                                  <a:pt x="1140478" y="1823920"/>
                                </a:lnTo>
                                <a:lnTo>
                                  <a:pt x="396222" y="1823920"/>
                                </a:lnTo>
                                <a:lnTo>
                                  <a:pt x="44750" y="1020556"/>
                                </a:lnTo>
                                <a:lnTo>
                                  <a:pt x="45012" y="1020556"/>
                                </a:lnTo>
                                <a:lnTo>
                                  <a:pt x="15610" y="925594"/>
                                </a:lnTo>
                                <a:cubicBezTo>
                                  <a:pt x="5375" y="875447"/>
                                  <a:pt x="0" y="823524"/>
                                  <a:pt x="0" y="770343"/>
                                </a:cubicBezTo>
                                <a:cubicBezTo>
                                  <a:pt x="0" y="344894"/>
                                  <a:pt x="344002" y="0"/>
                                  <a:pt x="7683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EC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792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05pt;margin-top:-4pt;height:22.7pt;width:22.7pt;z-index:251703296;mso-width-relative:page;mso-height-relative:page;" coordorigin="4556,36483" coordsize="480,480" o:gfxdata="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">
                <o:lock v:ext="edit" aspectratio="f"/>
                <v:shape id="_x0000_s1026" o:spid="_x0000_s1026" o:spt="3" type="#_x0000_t3" style="position:absolute;left:4556;top:36483;height:480;width:480;v-text-anchor:middle;" fillcolor="#333B4A" filled="t" stroked="f" coordsize="21600,21600" o:gfxdata="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KX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灯泡" o:spid="_x0000_s1026" o:spt="100" style="position:absolute;left:4706;top:36592;height:281;width:186;v-text-anchor:middle;" fillcolor="#F7EC51" filled="t" stroked="f" coordsize="1536700,2555648" o:gfxdata="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tJIBugAAANsA&#10;AAAPAAAAAAAAAAEAIAAAACIAAABkcnMvZG93bnJldi54bWxQSwECFAAUAAAACACHTuJAMy8FnjsA&#10;AAA5AAAAEAAAAAAAAAABACAAAAAJAQAAZHJzL3NoYXBleG1sLnhtbFBLBQYAAAAABgAGAFsBAACz&#10;AwAAAAA=&#10;" path="m588566,2172931l588566,2232462,948135,2232462,948135,2172931xm588566,2014319l588566,2073850,948135,2073850,948135,2014319xm439655,1865655l1097045,1865655c1147961,1865655,1189236,1904861,1189236,1953225c1189236,2001589,1147961,2040795,1097045,2040795c1147961,2040795,1189236,2080001,1189236,2128365c1189236,2176729,1147961,2215935,1097045,2215935c1147961,2215935,1189236,2255141,1189236,2303505c1189236,2351869,1147961,2391075,1097045,2391075l948071,2391075,937297,2444188c909462,2509689,844299,2555648,768350,2555648c692402,2555648,627238,2509689,599403,2444188l588630,2391075,439655,2391075c388739,2391075,347464,2351869,347464,2303505c347464,2255141,388739,2215935,439655,2215935c388739,2215935,347464,2176729,347464,2128365c347464,2080001,388739,2040795,439655,2040795c388739,2040795,347464,2001589,347464,1953225c347464,1904861,388739,1865655,439655,1865655xm768350,0c1192698,0,1536700,344894,1536700,770343c1536700,823524,1531325,875447,1521090,925594l1491688,1020556,1491950,1020556,1140478,1823920,396222,1823920,44750,1020556,45012,1020556,15610,925594c5375,875447,0,823524,0,770343c0,344894,344002,0,768350,0xe">
                  <v:path o:connectlocs="71,238;71,245;114,245;114,238;71,221;71,228;114,228;114,221;53,205;132,205;143,214;132,224;143,234;132,243;143,253;132,262;114,262;113,268;93,281;72,268;71,262;53,262;42,253;53,243;42,234;53,224;42,214;53,205;93,0;186,84;184,101;180,112;180,112;138,200;47,200;5,112;5,112;1,101;0,84;93,0" o:connectangles="0,0,0,0,0,0,0,0,0,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  <v:textbox inset="2.54mm,1.27mm,2.54mm,22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909707776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2477770</wp:posOffset>
                </wp:positionV>
                <wp:extent cx="1823085" cy="759460"/>
                <wp:effectExtent l="0" t="0" r="5715" b="127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085" cy="759460"/>
                          <a:chOff x="456" y="39867"/>
                          <a:chExt cx="2871" cy="1196"/>
                        </a:xfrm>
                      </wpg:grpSpPr>
                      <wps:wsp>
                        <wps:cNvPr id="120" name="文本框 120"/>
                        <wps:cNvSpPr txBox="1"/>
                        <wps:spPr>
                          <a:xfrm>
                            <a:off x="461" y="39867"/>
                            <a:ext cx="2867" cy="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333B4A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333B4A"/>
                                  <w:sz w:val="32"/>
                                  <w:szCs w:val="32"/>
                                  <w:lang w:val="en-US" w:eastAsia="zh-CN"/>
                                </w:rPr>
                                <w:t>梦舒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571" y="41000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456" y="40577"/>
                            <a:ext cx="2867" cy="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  <w:t>求职意向：美术主编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直接连接符 122"/>
                        <wps:cNvCnPr/>
                        <wps:spPr>
                          <a:xfrm>
                            <a:off x="566" y="40604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85pt;margin-top:195.1pt;height:59.8pt;width:143.55pt;z-index:-385259520;mso-width-relative:page;mso-height-relative:page;" coordorigin="456,39867" coordsize="2871,1196" o:gfxdata="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K4Ui5NwAAAAMAQAADwAAAAAAAAABACAAAAAi&#10;AAAAZHJzL2Rvd25yZXYueG1sUEsBAhQAFAAAAAgAh07iQKJLkf6VAwAApgsAAA4AAAAAAAAAAQAg&#10;AAAAKwEAAGRycy9lMm9Eb2MueG1sUEsFBgAAAAAGAAYAWQEAADIHAAAAAA==&#10;">
                <o:lock v:ext="edit" aspectratio="f"/>
                <v:shape id="_x0000_s1026" o:spid="_x0000_s1026" o:spt="202" type="#_x0000_t202" style="position:absolute;left:461;top:39867;height:703;width:2867;" filled="f" stroked="f" coordsize="21600,21600" o:gfxdata="UEsDBAoAAAAAAIdO4kAAAAAAAAAAAAAAAAAEAAAAZHJzL1BLAwQUAAAACACHTuJA5H9R7s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Tw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f1H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b/>
                            <w:bCs/>
                            <w:color w:val="333B4A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b/>
                            <w:bCs/>
                            <w:color w:val="333B4A"/>
                            <w:sz w:val="32"/>
                            <w:szCs w:val="32"/>
                            <w:lang w:val="en-US" w:eastAsia="zh-CN"/>
                          </w:rPr>
                          <w:t>梦舒</w:t>
                        </w:r>
                      </w:p>
                    </w:txbxContent>
                  </v:textbox>
                </v:shape>
                <v:line id="_x0000_s1026" o:spid="_x0000_s1026" o:spt="20" style="position:absolute;left:571;top:41000;height:0;width:2721;" filled="f" stroked="t" coordsize="21600,21600" o:gfxdata="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HhaugAAANwA&#10;AAAPAAAAAAAAAAEAIAAAACIAAABkcnMvZG93bnJldi54bWxQSwECFAAUAAAACACHTuJAMy8FnjsA&#10;AAA5AAAAEAAAAAAAAAABACAAAAAJAQAAZHJzL3NoYXBleG1sLnhtbFBLBQYAAAAABgAGAFsBAACz&#10;AwAAAAA=&#10;">
                  <v:fill on="f" focussize="0,0"/>
                  <v:stroke color="#BFBFBF [2412]" joinstyle="round"/>
                  <v:imagedata o:title=""/>
                  <o:lock v:ext="edit" aspectratio="f"/>
                </v:line>
                <v:shape id="_x0000_s1026" o:spid="_x0000_s1026" o:spt="202" type="#_x0000_t202" style="position:absolute;left:456;top:40577;height:486;width:2867;" filled="f" stroked="f" coordsize="21600,21600" o:gfxdata="UEsDBAoAAAAAAIdO4kAAAAAAAAAAAAAAAAAEAAAAZHJzL1BLAwQUAAAACACHTuJAizP0db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ieH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P0d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  <w:t>求职意向：美术主编</w:t>
                        </w:r>
                      </w:p>
                    </w:txbxContent>
                  </v:textbox>
                </v:shape>
                <v:line id="_x0000_s1026" o:spid="_x0000_s1026" o:spt="20" style="position:absolute;left:566;top:40604;height:0;width:2721;" filled="f" stroked="t" coordsize="21600,21600" o:gfxdata="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9RbW5AAAA3AAA&#10;AA8AAAAAAAAAAQAgAAAAIgAAAGRycy9kb3ducmV2LnhtbFBLAQIUABQAAAAIAIdO4kAzLwWeOwAA&#10;ADkAAAAQAAAAAAAAAAEAIAAAAAgBAABkcnMvc2hhcGV4bWwueG1sUEsFBgAAAAAGAAYAWwEAALID&#10;AAAAAA==&#10;">
                  <v:fill on="f" focussize="0,0"/>
                  <v:stroke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909708800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6917690</wp:posOffset>
                </wp:positionV>
                <wp:extent cx="2136775" cy="1192530"/>
                <wp:effectExtent l="0" t="0" r="0" b="6985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775" cy="1192530"/>
                          <a:chOff x="518" y="46859"/>
                          <a:chExt cx="3365" cy="1878"/>
                        </a:xfrm>
                      </wpg:grpSpPr>
                      <wps:wsp>
                        <wps:cNvPr id="116" name="任意多边形 116"/>
                        <wps:cNvSpPr/>
                        <wps:spPr>
                          <a:xfrm>
                            <a:off x="682" y="48359"/>
                            <a:ext cx="200" cy="217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304" name="电话"/>
                        <wps:cNvSpPr/>
                        <wps:spPr>
                          <a:xfrm>
                            <a:off x="680" y="47465"/>
                            <a:ext cx="208" cy="2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325" name="信息"/>
                        <wps:cNvSpPr/>
                        <wps:spPr>
                          <a:xfrm>
                            <a:off x="659" y="47946"/>
                            <a:ext cx="244" cy="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B4A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90" name="定位"/>
                        <wps:cNvSpPr/>
                        <wps:spPr>
                          <a:xfrm>
                            <a:off x="699" y="46980"/>
                            <a:ext cx="124" cy="2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B4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518" y="48708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518" y="48250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1017" y="47323"/>
                            <a:ext cx="2867" cy="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  <w:t>13859564462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文本框 127"/>
                        <wps:cNvSpPr txBox="1"/>
                        <wps:spPr>
                          <a:xfrm>
                            <a:off x="1017" y="47787"/>
                            <a:ext cx="2867" cy="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  <w:t>59599282@qq.com</w:t>
                              </w:r>
                            </w:p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@qq.com@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1017" y="48251"/>
                            <a:ext cx="2035" cy="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  <w:t>59599282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直接连接符 130"/>
                        <wps:cNvCnPr/>
                        <wps:spPr>
                          <a:xfrm>
                            <a:off x="518" y="47792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1017" y="46859"/>
                            <a:ext cx="2867" cy="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color w:val="333B4A"/>
                                  <w:sz w:val="22"/>
                                  <w:szCs w:val="22"/>
                                  <w:lang w:val="en-US" w:eastAsia="zh-CN"/>
                                </w:rPr>
                                <w:t>上海徐汇区号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518" y="47334"/>
                            <a:ext cx="27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75pt;margin-top:544.7pt;height:93.9pt;width:168.25pt;z-index:-385258496;mso-width-relative:page;mso-height-relative:page;" coordorigin="518,46859" coordsize="3365,1878" o:gfxdata="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">
                <o:lock v:ext="edit" aspectratio="f"/>
                <v:shape id="_x0000_s1026" o:spid="_x0000_s1026" o:spt="100" style="position:absolute;left:682;top:48359;height:217;width:200;" fillcolor="#333B4A" filled="t" stroked="f" coordsize="1296,1401" o:gfxdata="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4dImrsAAADc&#10;AAAADwAAAAAAAAABACAAAAAiAAAAZHJzL2Rvd25yZXYueG1sUEsBAhQAFAAAAAgAh07iQDMvBZ47&#10;AAAAOQAAABAAAAAAAAAAAQAgAAAACgEAAGRycy9zaGFwZXhtbC54bWxQSwUGAAAAAAYABgBbAQAA&#10;tAMAAAAA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1,102;26,77;102,0;175,76;177,105;197,162;180,151;163,180;177,203;111,207;91,206;24,208;36,183;18,153;4,161;21,102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电话" o:spid="_x0000_s1026" o:spt="100" style="position:absolute;left:680;top:47465;height:223;width:208;v-text-anchor:middle;" fillcolor="#333B4A" filled="t" stroked="f" coordsize="396520,469210" o:gfxdata="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+aZsvQAA&#10;ANwAAAAPAAAAAAAAAAEAIAAAACIAAABkcnMvZG93bnJldi54bWxQSwECFAAUAAAACACHTuJAMy8F&#10;njsAAAA5AAAAEAAAAAAAAAABACAAAAAMAQAAZHJzL3NoYXBleG1sLnhtbFBLBQYAAAAABgAGAFsB&#10;AAC2Aw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textboxrect="0,0,396520,46921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信息" o:spid="_x0000_s1026" o:spt="100" style="position:absolute;left:659;top:47946;height:155;width:244;v-text-anchor:middle;" fillcolor="#333B4A" filled="t" stroked="t" coordsize="3456384,2625869" o:gfxdata="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rAVLsAAADc&#10;AAAADwAAAAAAAAABACAAAAAiAAAAZHJzL2Rvd25yZXYueG1sUEsBAhQAFAAAAAgAh07iQDMvBZ47&#10;AAAAOQAAABAAAAAAAAAAAQAgAAAACgEAAGRycy9zaGFwZXhtbC54bWxQSwUGAAAAAAYABgBbAQAA&#10;tAM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weight="0.5pt" color="#000000 [3213]" joinstyle="round"/>
                  <v:imagedata o:title=""/>
                  <o:lock v:ext="edit" aspectratio="f"/>
                </v:shape>
                <v:shape id="定位" o:spid="_x0000_s1026" o:spt="100" style="position:absolute;left:699;top:46980;height:227;width:124;v-text-anchor:middle;" fillcolor="#333B4A" filled="t" stroked="f" coordsize="559792,955625" o:gfxdata="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mlG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2pt"/>
                  <v:imagedata o:title=""/>
                  <o:lock v:ext="edit" aspectratio="f"/>
                  <v:textbox inset="2.54mm,1.27mm,2.54mm,9mm"/>
                </v:shape>
                <v:line id="_x0000_s1026" o:spid="_x0000_s1026" o:spt="20" style="position:absolute;left:518;top:48708;height:0;width:2721;" filled="f" stroked="t" coordsize="21600,21600" o:gfxdata="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JNNougAAANwA&#10;AAAPAAAAAAAAAAEAIAAAACIAAABkcnMvZG93bnJldi54bWxQSwECFAAUAAAACACHTuJAMy8FnjsA&#10;AAA5AAAAEAAAAAAAAAABACAAAAAJAQAAZHJzL3NoYXBleG1sLnhtbFBLBQYAAAAABgAGAFsBAACz&#10;AwAAAAA=&#10;">
                  <v:fill on="f" focussize="0,0"/>
                  <v:stroke color="#BFBFBF [2412]" joinstyle="round"/>
                  <v:imagedata o:title=""/>
                  <o:lock v:ext="edit" aspectratio="f"/>
                </v:line>
                <v:line id="_x0000_s1026" o:spid="_x0000_s1026" o:spt="20" style="position:absolute;left:518;top:48250;height:0;width:2721;" filled="f" stroked="t" coordsize="21600,21600" o:gfxdata="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2TR+5AAAA3AAA&#10;AA8AAAAAAAAAAQAgAAAAIgAAAGRycy9kb3ducmV2LnhtbFBLAQIUABQAAAAIAIdO4kAzLwWeOwAA&#10;ADkAAAAQAAAAAAAAAAEAIAAAAAgBAABkcnMvc2hhcGV4bWwueG1sUEsFBgAAAAAGAAYAWwEAALID&#10;AAAAAA==&#10;">
                  <v:fill on="f" focussize="0,0"/>
                  <v:stroke color="#BFBFBF [2412]" joinstyle="round"/>
                  <v:imagedata o:title=""/>
                  <o:lock v:ext="edit" aspectratio="f"/>
                </v:line>
                <v:shape id="_x0000_s1026" o:spid="_x0000_s1026" o:spt="202" type="#_x0000_t202" style="position:absolute;left:1017;top:47323;height:486;width:2867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  <w:t>13859564462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17;top:47787;height:486;width:2867;" filled="f" stroked="f" coordsize="21600,21600" o:gfxdata="UEsDBAoAAAAAAIdO4kAAAAAAAAAAAAAAAAAEAAAAZHJzL1BLAwQUAAAACACHTuJAa5bJmr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A//o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yZ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  <w:t>59599282@qq.com</w:t>
                        </w:r>
                      </w:p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@qq.com@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17;top:48251;height:486;width:2035;" filled="f" stroked="f" coordsize="21600,21600" o:gfxdata="UEsDBAoAAAAAAIdO4kAAAAAAAAAAAAAAAAAEAAAAZHJzL1BLAwQUAAAACACHTuJAGgld6M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Ro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CV3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  <w:t>59599282</w:t>
                        </w:r>
                      </w:p>
                    </w:txbxContent>
                  </v:textbox>
                </v:shape>
                <v:line id="_x0000_s1026" o:spid="_x0000_s1026" o:spt="20" style="position:absolute;left:518;top:47792;height:0;width:2721;" filled="f" stroked="t" coordsize="21600,21600" o:gfxdata="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uuiEvQAA&#10;ANwAAAAPAAAAAAAAAAEAIAAAACIAAABkcnMvZG93bnJldi54bWxQSwECFAAUAAAACACHTuJAMy8F&#10;njsAAAA5AAAAEAAAAAAAAAABACAAAAAMAQAAZHJzL3NoYXBleG1sLnhtbFBLBQYAAAAABgAGAFsB&#10;AAC2AwAAAAA=&#10;">
                  <v:fill on="f" focussize="0,0"/>
                  <v:stroke color="#BFBFBF [2412]" joinstyle="round"/>
                  <v:imagedata o:title=""/>
                  <o:lock v:ext="edit" aspectratio="f"/>
                </v:line>
                <v:shape id="_x0000_s1026" o:spid="_x0000_s1026" o:spt="202" type="#_x0000_t202" style="position:absolute;left:1017;top:46859;height:486;width:2867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color w:val="333B4A"/>
                            <w:sz w:val="22"/>
                            <w:szCs w:val="22"/>
                            <w:lang w:val="en-US" w:eastAsia="zh-CN"/>
                          </w:rPr>
                          <w:t>上海徐汇区号</w:t>
                        </w:r>
                      </w:p>
                    </w:txbxContent>
                  </v:textbox>
                </v:shape>
                <v:line id="_x0000_s1026" o:spid="_x0000_s1026" o:spt="20" style="position:absolute;left:518;top:47334;height:0;width:2721;" filled="f" stroked="t" coordsize="21600,21600" o:gfxdata="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nXxLsAAADc&#10;AAAADwAAAAAAAAABACAAAAAiAAAAZHJzL2Rvd25yZXYueG1sUEsBAhQAFAAAAAgAh07iQDMvBZ47&#10;AAAAOQAAABAAAAAAAAAAAQAgAAAACgEAAGRycy9zaGFwZXhtbC54bWxQSwUGAAAAAAYABgBbAQAA&#10;tAMAAAAA&#10;">
                  <v:fill on="f" focussize="0,0"/>
                  <v:stroke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1638935</wp:posOffset>
                </wp:positionV>
                <wp:extent cx="1871980" cy="641985"/>
                <wp:effectExtent l="0" t="0" r="0" b="0"/>
                <wp:wrapNone/>
                <wp:docPr id="112" name="组合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980" cy="641985"/>
                          <a:chOff x="3958" y="21360"/>
                          <a:chExt cx="2948" cy="1011"/>
                        </a:xfrm>
                      </wpg:grpSpPr>
                      <wps:wsp>
                        <wps:cNvPr id="108" name="文本框 54"/>
                        <wps:cNvSpPr txBox="1"/>
                        <wps:spPr>
                          <a:xfrm>
                            <a:off x="3958" y="21861"/>
                            <a:ext cx="2948" cy="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color w:val="333B4A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 w:val="0"/>
                                  <w:bCs w:val="0"/>
                                  <w:color w:val="333B4A"/>
                                  <w:sz w:val="28"/>
                                  <w:szCs w:val="28"/>
                                  <w:lang w:val="en-US" w:eastAsia="zh-CN"/>
                                </w:rPr>
                                <w:t>THIS IS MY RESUME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0" name="文本框 54"/>
                        <wps:cNvSpPr txBox="1"/>
                        <wps:spPr>
                          <a:xfrm>
                            <a:off x="3958" y="21360"/>
                            <a:ext cx="1520" cy="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333B4A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333B4A"/>
                                  <w:sz w:val="44"/>
                                  <w:szCs w:val="44"/>
                                  <w:lang w:val="en-US" w:eastAsia="zh-CN"/>
                                </w:rPr>
                                <w:t>HELLO!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8" o:spid="_x0000_s1026" o:spt="203" style="position:absolute;left:0pt;margin-left:-72.6pt;margin-top:129.05pt;height:50.55pt;width:147.4pt;z-index:251897856;mso-width-relative:page;mso-height-relative:page;" coordorigin="3958,21360" coordsize="2948,1011" o:gfxdata="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aL6jdwAAAAMAQAADwAAAAAAAAABACAAAAAiAAAAZHJz&#10;L2Rvd25yZXYueG1sUEsBAhQAFAAAAAgAh07iQBZKV985AgAABwYAAA4AAAAAAAAAAQAgAAAAKwEA&#10;AGRycy9lMm9Eb2MueG1sUEsFBgAAAAAGAAYAWQEAANYFAAAAAA==&#10;">
                <o:lock v:ext="edit" aspectratio="f"/>
                <v:shape id="文本框 54" o:spid="_x0000_s1026" o:spt="202" type="#_x0000_t202" style="position:absolute;left:3958;top:21861;height:510;width:2948;" filled="f" stroked="f" coordsize="21600,21600" o:gfxdata="UEsDBAoAAAAAAIdO4kAAAAAAAAAAAAAAAAAEAAAAZHJzL1BLAwQUAAAACACHTuJAWfZaZL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7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ZaZ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color w:val="333B4A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b w:val="0"/>
                            <w:bCs w:val="0"/>
                            <w:color w:val="333B4A"/>
                            <w:sz w:val="28"/>
                            <w:szCs w:val="28"/>
                            <w:lang w:val="en-US" w:eastAsia="zh-CN"/>
                          </w:rPr>
                          <w:t>THIS IS MY RESUME</w:t>
                        </w:r>
                      </w:p>
                    </w:txbxContent>
                  </v:textbox>
                </v:shape>
                <v:shape id="文本框 54" o:spid="_x0000_s1026" o:spt="202" type="#_x0000_t202" style="position:absolute;left:3958;top:21360;height:510;width:1520;" filled="f" stroked="f" coordsize="21600,21600" o:gfxdata="UEsDBAoAAAAAAIdO4kAAAAAAAAAAAAAAAAAEAAAAZHJzL1BLAwQUAAAACACHTuJAIlnAv7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+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wL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ascii="幼圆" w:hAnsi="幼圆" w:eastAsia="幼圆" w:cs="幼圆"/>
                            <w:b/>
                            <w:bCs/>
                            <w:color w:val="333B4A"/>
                            <w:sz w:val="24"/>
                            <w:szCs w:val="22"/>
                          </w:rPr>
                        </w:pPr>
                        <w:r>
                          <w:rPr>
                            <w:rFonts w:hint="eastAsia" w:ascii="幼圆" w:hAnsi="幼圆" w:eastAsia="幼圆" w:cs="幼圆"/>
                            <w:b/>
                            <w:bCs/>
                            <w:color w:val="333B4A"/>
                            <w:sz w:val="44"/>
                            <w:szCs w:val="44"/>
                            <w:lang w:val="en-US" w:eastAsia="zh-CN"/>
                          </w:rPr>
                          <w:t>HELLO!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488315</wp:posOffset>
                </wp:positionV>
                <wp:extent cx="4807585" cy="859218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5865" y="2231390"/>
                          <a:ext cx="4807585" cy="859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  <w:lang w:eastAsia="zh-CN"/>
                              </w:rPr>
                              <w:t>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 xml:space="preserve">21世纪呼唤综合性的人才,我个性开朗活泼，兴趣广泛；思路开阔，办事沉稳；关心集体，责任心强；待人诚恳，工作主动认真，富有敬业精神.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自荐书不是广告词，不是通行证。但我知道：一个青年人，可以通过不断的学习来完善自己，可以在实践中证明自己。尊敬的先生/小姐，如果我能喜获您的赏识，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再次致以我最诚挚的谢意！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</w:rPr>
                              <w:t>敬礼！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                                                                                            梦舒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幼圆" w:hAnsi="幼圆" w:eastAsia="幼圆" w:cs="幼圆"/>
                                <w:color w:val="7E7E7E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E7E7E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                       2017.01.27                                                                        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7E7E7E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05pt;margin-top:38.45pt;height:676.55pt;width:378.55pt;z-index:251702272;mso-width-relative:page;mso-height-relative:page;" filled="f" stroked="f" coordsize="21600,21600" o:gfxdata="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yRe+bcAAAACwEAAA8AAAAAAAAAAQAgAAAAIgAAAGRycy9kb3ducmV2LnhtbFBL&#10;AQIUABQAAAAIAIdO4kCwHONF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  <w:lang w:eastAsia="zh-CN"/>
                        </w:rPr>
                        <w:t>本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 xml:space="preserve">21世纪呼唤综合性的人才,我个性开朗活泼，兴趣广泛；思路开阔，办事沉稳；关心集体，责任心强；待人诚恳，工作主动认真，富有敬业精神.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自荐书不是广告词，不是通行证。但我知道：一个青年人，可以通过不断的学习来完善自己，可以在实践中证明自己。尊敬的先生/小姐，如果我能喜获您的赏识，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再次致以我最诚挚的谢意！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</w:rPr>
                        <w:t>敬礼！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  <w:lang w:val="en-US" w:eastAsia="zh-CN"/>
                        </w:rPr>
                        <w:t xml:space="preserve">                                                                                                                          梦舒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幼圆" w:hAnsi="幼圆" w:eastAsia="幼圆" w:cs="幼圆"/>
                          <w:color w:val="7E7E7E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E7E7E"/>
                          <w:sz w:val="22"/>
                          <w:szCs w:val="22"/>
                          <w:lang w:val="en-US" w:eastAsia="zh-CN"/>
                        </w:rPr>
                        <w:t xml:space="preserve">                                                     2017.01.27                                                                        </w:t>
                      </w:r>
                      <w:r>
                        <w:rPr>
                          <w:rFonts w:hint="eastAsia" w:ascii="幼圆" w:hAnsi="幼圆" w:eastAsia="幼圆" w:cs="幼圆"/>
                          <w:color w:val="7E7E7E"/>
                          <w:sz w:val="22"/>
                          <w:szCs w:val="22"/>
                          <w:lang w:val="en-US" w:eastAsia="zh-CN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kern w:val="2"/>
          <w:sz w:val="21"/>
          <w:lang w:eastAsia="zh-CN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-441325</wp:posOffset>
            </wp:positionV>
            <wp:extent cx="755650" cy="1145540"/>
            <wp:effectExtent l="9525" t="9525" r="15875" b="26035"/>
            <wp:wrapNone/>
            <wp:docPr id="96" name="图片 298" descr="C:\Users\Administrator\Desktop\登记照4\0008.jpg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98" descr="C:\Users\Administrator\Desktop\登记照4\0008.jpg000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1145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333B4A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90970675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-932815</wp:posOffset>
                </wp:positionV>
                <wp:extent cx="2279650" cy="10697845"/>
                <wp:effectExtent l="0" t="0" r="6350" b="825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0" y="228600"/>
                          <a:ext cx="2279650" cy="10697845"/>
                        </a:xfrm>
                        <a:prstGeom prst="rect">
                          <a:avLst/>
                        </a:prstGeom>
                        <a:solidFill>
                          <a:srgbClr val="F7F7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3.45pt;height:842.35pt;width:179.5pt;z-index:-888577024;v-text-anchor:middle;mso-width-relative:page;mso-height-relative:page;" fillcolor="#F7F7F2" filled="t" stroked="f" coordsize="21600,21600" o:gfxdata="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vs8&#10;EtoAAAAOAQAADwAAAAAAAAABACAAAAAiAAAAZHJzL2Rvd25yZXYueG1sUEsBAhQAFAAAAAgAh07i&#10;QIegrKBZAgAAfwQAAA4AAAAAAAAAAQAgAAAAKQEAAGRycy9lMm9Eb2MueG1sUEsFBgAAAAAGAAYA&#10;WQEAAPQ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5038090</wp:posOffset>
                </wp:positionV>
                <wp:extent cx="4177665" cy="198120"/>
                <wp:effectExtent l="0" t="0" r="13335" b="11430"/>
                <wp:wrapNone/>
                <wp:docPr id="94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665" cy="198120"/>
                        </a:xfrm>
                        <a:prstGeom prst="rect">
                          <a:avLst/>
                        </a:prstGeom>
                        <a:solidFill>
                          <a:srgbClr val="333B4A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FFFFFF"/>
                                <w:sz w:val="24"/>
                                <w:szCs w:val="22"/>
                                <w:lang w:val="en-US" w:eastAsia="zh-CN"/>
                              </w:rPr>
                              <w:t>LOOKFORWARD FOR YOUR REPLY</w:t>
                            </w:r>
                          </w:p>
                        </w:txbxContent>
                      </wps:txbx>
                      <wps:bodyPr vert="horz" wrap="square" lIns="72000" tIns="0" rIns="7200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026" o:spt="202" type="#_x0000_t202" style="position:absolute;left:0pt;margin-left:42.05pt;margin-top:396.7pt;height:15.6pt;width:328.95pt;z-index:251743232;mso-width-relative:page;mso-height-relative:page;" fillcolor="#333B4A" filled="t" stroked="f" coordsize="21600,21600" o:gfxdata="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I2dl9cAAAAKAQAA&#10;DwAAAAAAAAABACAAAAAiAAAAZHJzL2Rvd25yZXYueG1sUEsBAhQAFAAAAAgAh07iQCJ4GMXhAQAA&#10;hwMAAA4AAAAAAAAAAQAgAAAAJgEAAGRycy9lMm9Eb2MueG1sUEsFBgAAAAAGAAYAWQEAAHkFAAAA&#10;AA==&#10;">
                <v:fill on="t" focussize="0,0"/>
                <v:stroke on="f" weight="1.25pt"/>
                <v:imagedata o:title=""/>
                <o:lock v:ext="edit" aspectratio="f"/>
                <v:textbox inset="2mm,0mm,2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color w:val="FFFFFF"/>
                          <w:sz w:val="24"/>
                          <w:szCs w:val="22"/>
                          <w:lang w:val="en-US" w:eastAsia="zh-CN"/>
                        </w:rPr>
                        <w:t>LOOKFORWARD FOR YOUR REPLY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4148455</wp:posOffset>
                </wp:positionV>
                <wp:extent cx="4250055" cy="1164590"/>
                <wp:effectExtent l="0" t="0" r="0" b="0"/>
                <wp:wrapNone/>
                <wp:docPr id="77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1164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333B4A"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b w:val="0"/>
                                <w:bCs w:val="0"/>
                                <w:color w:val="333B4A"/>
                                <w:sz w:val="96"/>
                                <w:szCs w:val="96"/>
                                <w:lang w:val="en-US" w:eastAsia="zh-CN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37.45pt;margin-top:326.65pt;height:91.7pt;width:334.65pt;z-index:251701248;mso-width-relative:page;mso-height-relative:page;" filled="f" stroked="f" coordsize="21600,21600" o:gfxdata="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o1qDtoAAAAKAQAADwAAAAAAAAABACAAAAAiAAAAZHJzL2Rvd25y&#10;ZXYueG1sUEsBAhQAFAAAAAgAh07iQHxyHu7DAQAAV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distribute"/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333B4A"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幼圆" w:hAnsi="幼圆" w:eastAsia="幼圆" w:cs="幼圆"/>
                          <w:b w:val="0"/>
                          <w:bCs w:val="0"/>
                          <w:color w:val="333B4A"/>
                          <w:sz w:val="96"/>
                          <w:szCs w:val="96"/>
                          <w:lang w:val="en-US" w:eastAsia="zh-CN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-1171575</wp:posOffset>
            </wp:positionH>
            <wp:positionV relativeFrom="paragraph">
              <wp:posOffset>-942975</wp:posOffset>
            </wp:positionV>
            <wp:extent cx="7634605" cy="10799445"/>
            <wp:effectExtent l="0" t="0" r="4445" b="1905"/>
            <wp:wrapNone/>
            <wp:docPr id="87" name="图片 268" descr="简约创意灯泡简历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68" descr="简约创意灯泡简历-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金梅新海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+mn-c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黑一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宋刻本秀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艺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金梅新海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61868"/>
    <w:rsid w:val="01EC6A21"/>
    <w:rsid w:val="02E55063"/>
    <w:rsid w:val="03012F09"/>
    <w:rsid w:val="055A5D31"/>
    <w:rsid w:val="0B0022E1"/>
    <w:rsid w:val="0B2E5021"/>
    <w:rsid w:val="0C85662B"/>
    <w:rsid w:val="0F0169C4"/>
    <w:rsid w:val="0FC751FE"/>
    <w:rsid w:val="1B67529D"/>
    <w:rsid w:val="1E574C95"/>
    <w:rsid w:val="27F85F49"/>
    <w:rsid w:val="28044637"/>
    <w:rsid w:val="29924D42"/>
    <w:rsid w:val="2A2728AF"/>
    <w:rsid w:val="2B4F3FD3"/>
    <w:rsid w:val="2CBC7BD7"/>
    <w:rsid w:val="36674E5B"/>
    <w:rsid w:val="36731176"/>
    <w:rsid w:val="43A768A7"/>
    <w:rsid w:val="44236931"/>
    <w:rsid w:val="470A6477"/>
    <w:rsid w:val="4A0C728B"/>
    <w:rsid w:val="4A80392F"/>
    <w:rsid w:val="4BF9252D"/>
    <w:rsid w:val="53E74492"/>
    <w:rsid w:val="5780229B"/>
    <w:rsid w:val="5E740194"/>
    <w:rsid w:val="5F6E4372"/>
    <w:rsid w:val="5FDA464E"/>
    <w:rsid w:val="614538A0"/>
    <w:rsid w:val="67261FB6"/>
    <w:rsid w:val="693748D4"/>
    <w:rsid w:val="6ADD63EC"/>
    <w:rsid w:val="6C2C062C"/>
    <w:rsid w:val="6DCC2C46"/>
    <w:rsid w:val="73601398"/>
    <w:rsid w:val="756648DC"/>
    <w:rsid w:val="789F46BF"/>
    <w:rsid w:val="7BD90F3C"/>
    <w:rsid w:val="7EA355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2015-08-11T12:05:00Z</dcterms:created>
  <dc:creator>X-DOG</dc:creator>
  <cp:lastModifiedBy>admin</cp:lastModifiedBy>
  <cp:lastPrinted>2017-05-03T08:01:00Z</cp:lastPrinted>
  <dcterms:modified xsi:type="dcterms:W3CDTF">2017-06-22T12:13:38Z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